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5B64" w14:textId="77777777" w:rsidR="00E279B8" w:rsidRDefault="00101CE3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855A95DEEF134E6FA249327F4AD0AFA4"/>
          </w:placeholder>
          <w:temporary/>
          <w:showingPlcHdr/>
          <w15:appearance w15:val="hidden"/>
        </w:sdtPr>
        <w:sdtContent>
          <w:r w:rsidR="00B87079">
            <w:t>Version</w:t>
          </w:r>
        </w:sdtContent>
      </w:sdt>
      <w:r w:rsidR="00E279B8">
        <w:t xml:space="preserve"> </w:t>
      </w:r>
      <w:r w:rsidR="00155DFF">
        <w:t>1.0</w:t>
      </w:r>
    </w:p>
    <w:p w14:paraId="72EB02E9" w14:textId="77777777" w:rsidR="00E279B8" w:rsidRPr="00155DFF" w:rsidRDefault="00155DFF" w:rsidP="00155DFF">
      <w:pPr>
        <w:pStyle w:val="Subtitle"/>
        <w:jc w:val="center"/>
        <w:rPr>
          <w:color w:val="002060"/>
          <w:sz w:val="44"/>
          <w:szCs w:val="44"/>
        </w:rPr>
      </w:pPr>
      <w:r w:rsidRPr="00155DFF">
        <w:rPr>
          <w:color w:val="002060"/>
          <w:sz w:val="44"/>
          <w:szCs w:val="44"/>
        </w:rPr>
        <w:t>syst 17796</w:t>
      </w:r>
    </w:p>
    <w:p w14:paraId="3CDBA0F3" w14:textId="77777777" w:rsidR="00155DFF" w:rsidRPr="00155DFF" w:rsidRDefault="00155DFF" w:rsidP="00155DFF">
      <w:pPr>
        <w:jc w:val="center"/>
        <w:rPr>
          <w:color w:val="002060"/>
          <w:sz w:val="44"/>
          <w:szCs w:val="44"/>
        </w:rPr>
      </w:pPr>
    </w:p>
    <w:p w14:paraId="50BA714E" w14:textId="77777777" w:rsidR="00155DFF" w:rsidRPr="00155DFF" w:rsidRDefault="00155DFF" w:rsidP="00155DFF">
      <w:pPr>
        <w:ind w:left="0"/>
        <w:rPr>
          <w:color w:val="002060"/>
          <w:sz w:val="44"/>
          <w:szCs w:val="44"/>
        </w:rPr>
      </w:pPr>
    </w:p>
    <w:p w14:paraId="1B998DD0" w14:textId="356BC521" w:rsidR="00155DFF" w:rsidRDefault="00E52428" w:rsidP="00155DFF">
      <w:pPr>
        <w:jc w:val="center"/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>Deliverable 3</w:t>
      </w:r>
    </w:p>
    <w:p w14:paraId="027649A6" w14:textId="77777777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2B9F7319" w14:textId="0EF423CC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470E0F52" w14:textId="016E8ED7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096A7D9D" w14:textId="5561A9A8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1EB66B29" w14:textId="5739CCE0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5F758411" w14:textId="3A586016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6B6AF2A6" w14:textId="00EBAF2A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6CAB7E40" w14:textId="0A174C99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3AE24573" w14:textId="158F2BA4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3089E468" w14:textId="350C3B9B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31576A46" w14:textId="0194C56B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43664002" w14:textId="44B27806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0DB367AF" w14:textId="369D4E76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4BD7CCF3" w14:textId="30DE5614" w:rsidR="003745E5" w:rsidRDefault="003745E5" w:rsidP="00155DFF">
      <w:pPr>
        <w:jc w:val="center"/>
        <w:rPr>
          <w:color w:val="002060"/>
          <w:sz w:val="44"/>
          <w:szCs w:val="44"/>
        </w:rPr>
      </w:pPr>
    </w:p>
    <w:p w14:paraId="5C9901E6" w14:textId="01C12CFE" w:rsidR="005E79D0" w:rsidRDefault="005E79D0" w:rsidP="00155DFF">
      <w:pPr>
        <w:jc w:val="center"/>
        <w:rPr>
          <w:color w:val="002060"/>
          <w:sz w:val="44"/>
          <w:szCs w:val="44"/>
        </w:rPr>
      </w:pPr>
    </w:p>
    <w:p w14:paraId="59509DF1" w14:textId="04C8057D" w:rsidR="005E79D0" w:rsidRDefault="005E79D0" w:rsidP="005E79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Arial Black" w:eastAsia="Arial Black" w:hAnsi="Arial Black" w:cs="Arial Black"/>
          <w:b/>
          <w:color w:val="2E75B5"/>
          <w:sz w:val="28"/>
          <w:szCs w:val="28"/>
        </w:rPr>
      </w:pPr>
      <w:r>
        <w:rPr>
          <w:rFonts w:ascii="Arial Black" w:eastAsia="Arial Black" w:hAnsi="Arial Black" w:cs="Arial Black"/>
          <w:b/>
          <w:color w:val="2E75B5"/>
          <w:sz w:val="28"/>
          <w:szCs w:val="28"/>
        </w:rPr>
        <w:lastRenderedPageBreak/>
        <w:t>Table OF Contents</w:t>
      </w:r>
    </w:p>
    <w:sdt>
      <w:sdtPr>
        <w:id w:val="-1930026942"/>
        <w:docPartObj>
          <w:docPartGallery w:val="Table of Contents"/>
          <w:docPartUnique/>
        </w:docPartObj>
      </w:sdtPr>
      <w:sdtContent>
        <w:p w14:paraId="4876CFF4" w14:textId="77777777" w:rsidR="005E79D0" w:rsidRDefault="005E79D0" w:rsidP="005E79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</w:p>
        <w:p w14:paraId="7A2B2E34" w14:textId="08874536" w:rsidR="005E79D0" w:rsidRDefault="005E79D0" w:rsidP="005E79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 Black" w:eastAsia="Arial Black" w:hAnsi="Arial Black" w:cs="Arial Black"/>
                <w:color w:val="404040"/>
                <w:sz w:val="18"/>
                <w:szCs w:val="18"/>
              </w:rPr>
              <w:t>Syst 17796 Deliverable</w:t>
            </w:r>
            <w:r>
              <w:rPr>
                <w:rFonts w:ascii="Arial Black" w:eastAsia="Arial Black" w:hAnsi="Arial Black" w:cs="Arial Black"/>
                <w:color w:val="404040"/>
                <w:sz w:val="18"/>
                <w:szCs w:val="18"/>
              </w:rPr>
              <w:t xml:space="preserve"> 3</w:t>
            </w:r>
            <w:r>
              <w:rPr>
                <w:rFonts w:ascii="Arial Black" w:eastAsia="Arial Black" w:hAnsi="Arial Black" w:cs="Arial Black"/>
                <w:color w:val="404040"/>
                <w:sz w:val="18"/>
                <w:szCs w:val="18"/>
              </w:rPr>
              <w:t xml:space="preserve"> </w:t>
            </w:r>
          </w:hyperlink>
          <w:hyperlink w:anchor="_heading=h.gjdgxs"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ab/>
              <w:t>1</w:t>
            </w:r>
          </w:hyperlink>
        </w:p>
        <w:p w14:paraId="65986777" w14:textId="7AE5C2B6" w:rsidR="005E79D0" w:rsidRPr="005E79D0" w:rsidRDefault="005E79D0" w:rsidP="005E79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18"/>
              <w:szCs w:val="18"/>
            </w:rPr>
          </w:pPr>
          <w:hyperlink w:anchor="_heading=h.30j0zll"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Unified </w:t>
            </w:r>
          </w:hyperlink>
          <w:hyperlink w:anchor="_heading=h.30j0zll">
            <w:r>
              <w:t>Modeling</w:t>
            </w:r>
          </w:hyperlink>
          <w:hyperlink w:anchor="_heading=h.30j0zll"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Language Diagram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ab/>
            </w:r>
          </w:hyperlink>
          <w:r w:rsidRPr="005E79D0">
            <w:rPr>
              <w:sz w:val="18"/>
              <w:szCs w:val="18"/>
            </w:rPr>
            <w:t>2</w:t>
          </w:r>
        </w:p>
        <w:p w14:paraId="22C633B2" w14:textId="5D1372A6" w:rsidR="005E79D0" w:rsidRDefault="005E79D0" w:rsidP="005E79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Gir repository URLs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2</w:t>
            </w:r>
          </w:hyperlink>
        </w:p>
        <w:p w14:paraId="0532F34D" w14:textId="36D1F708" w:rsidR="005E79D0" w:rsidRDefault="005E79D0" w:rsidP="005E79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Test result report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ab/>
            </w:r>
          </w:hyperlink>
          <w:r>
            <w:t>3</w:t>
          </w:r>
        </w:p>
        <w:p w14:paraId="5E3CEA0E" w14:textId="77777777" w:rsidR="005E79D0" w:rsidRDefault="005E79D0" w:rsidP="005E79D0">
          <w:r>
            <w:fldChar w:fldCharType="end"/>
          </w:r>
        </w:p>
      </w:sdtContent>
    </w:sdt>
    <w:p w14:paraId="61EBFA51" w14:textId="77777777" w:rsidR="005E79D0" w:rsidRDefault="005E79D0" w:rsidP="005E79D0"/>
    <w:p w14:paraId="0C4D04E3" w14:textId="2ADF31C1" w:rsidR="003745E5" w:rsidRDefault="003745E5" w:rsidP="00155DFF">
      <w:pPr>
        <w:jc w:val="center"/>
      </w:pPr>
    </w:p>
    <w:p w14:paraId="4F8491C1" w14:textId="2BD86E62" w:rsidR="005E79D0" w:rsidRDefault="005E79D0" w:rsidP="00155DFF">
      <w:pPr>
        <w:jc w:val="center"/>
      </w:pPr>
    </w:p>
    <w:p w14:paraId="290F7434" w14:textId="50E9B71F" w:rsidR="005E79D0" w:rsidRDefault="005E79D0" w:rsidP="00155DFF">
      <w:pPr>
        <w:jc w:val="center"/>
      </w:pPr>
    </w:p>
    <w:p w14:paraId="3122FE00" w14:textId="26770265" w:rsidR="005E79D0" w:rsidRDefault="005E79D0" w:rsidP="00155DFF">
      <w:pPr>
        <w:jc w:val="center"/>
      </w:pPr>
    </w:p>
    <w:p w14:paraId="3EA39F9A" w14:textId="262EB8A7" w:rsidR="005E79D0" w:rsidRDefault="005E79D0" w:rsidP="00155DFF">
      <w:pPr>
        <w:jc w:val="center"/>
      </w:pPr>
    </w:p>
    <w:p w14:paraId="696EB31C" w14:textId="56DA2E35" w:rsidR="005E79D0" w:rsidRDefault="005E79D0" w:rsidP="00155DFF">
      <w:pPr>
        <w:jc w:val="center"/>
      </w:pPr>
    </w:p>
    <w:p w14:paraId="0B2B9CD2" w14:textId="232BD78B" w:rsidR="005E79D0" w:rsidRDefault="005E79D0" w:rsidP="00155DFF">
      <w:pPr>
        <w:jc w:val="center"/>
      </w:pPr>
    </w:p>
    <w:p w14:paraId="63F8AC43" w14:textId="55F56C17" w:rsidR="005E79D0" w:rsidRDefault="005E79D0" w:rsidP="00155DFF">
      <w:pPr>
        <w:jc w:val="center"/>
      </w:pPr>
    </w:p>
    <w:p w14:paraId="4340A1D2" w14:textId="218CCB9C" w:rsidR="005E79D0" w:rsidRDefault="005E79D0" w:rsidP="00155DFF">
      <w:pPr>
        <w:jc w:val="center"/>
      </w:pPr>
    </w:p>
    <w:p w14:paraId="316BDCBD" w14:textId="120019ED" w:rsidR="005E79D0" w:rsidRDefault="005E79D0" w:rsidP="00155DFF">
      <w:pPr>
        <w:jc w:val="center"/>
      </w:pPr>
    </w:p>
    <w:p w14:paraId="28EF55B7" w14:textId="00B8254D" w:rsidR="005E79D0" w:rsidRDefault="005E79D0" w:rsidP="00155DFF">
      <w:pPr>
        <w:jc w:val="center"/>
      </w:pPr>
    </w:p>
    <w:p w14:paraId="337BA9F4" w14:textId="2A33CB36" w:rsidR="005E79D0" w:rsidRDefault="005E79D0" w:rsidP="00155DFF">
      <w:pPr>
        <w:jc w:val="center"/>
      </w:pPr>
    </w:p>
    <w:p w14:paraId="2007A63B" w14:textId="6080EBD4" w:rsidR="005E79D0" w:rsidRDefault="005E79D0" w:rsidP="00155DFF">
      <w:pPr>
        <w:jc w:val="center"/>
      </w:pPr>
    </w:p>
    <w:p w14:paraId="4CE403A9" w14:textId="626D523E" w:rsidR="005E79D0" w:rsidRDefault="005E79D0" w:rsidP="00155DFF">
      <w:pPr>
        <w:jc w:val="center"/>
      </w:pPr>
    </w:p>
    <w:p w14:paraId="16F90B4A" w14:textId="6B32C589" w:rsidR="005E79D0" w:rsidRDefault="005E79D0" w:rsidP="00155DFF">
      <w:pPr>
        <w:jc w:val="center"/>
      </w:pPr>
    </w:p>
    <w:p w14:paraId="15D106B1" w14:textId="0EFA79C3" w:rsidR="005E79D0" w:rsidRDefault="005E79D0" w:rsidP="00155DFF">
      <w:pPr>
        <w:jc w:val="center"/>
      </w:pPr>
    </w:p>
    <w:p w14:paraId="3A1DEFED" w14:textId="298A38E1" w:rsidR="005E79D0" w:rsidRDefault="005E79D0" w:rsidP="00155DFF">
      <w:pPr>
        <w:jc w:val="center"/>
      </w:pPr>
    </w:p>
    <w:p w14:paraId="36B4EB27" w14:textId="55AE01B8" w:rsidR="005E79D0" w:rsidRDefault="005E79D0" w:rsidP="00155DFF">
      <w:pPr>
        <w:jc w:val="center"/>
      </w:pPr>
    </w:p>
    <w:p w14:paraId="7BB33746" w14:textId="77777777" w:rsidR="005E79D0" w:rsidRPr="00155DFF" w:rsidRDefault="005E79D0" w:rsidP="00155DFF">
      <w:pPr>
        <w:jc w:val="center"/>
        <w:rPr>
          <w:color w:val="002060"/>
          <w:sz w:val="44"/>
          <w:szCs w:val="44"/>
        </w:rPr>
      </w:pPr>
    </w:p>
    <w:p w14:paraId="5B430D84" w14:textId="74EABD14" w:rsidR="003745E5" w:rsidRDefault="003745E5" w:rsidP="003745E5">
      <w:pPr>
        <w:pStyle w:val="Heading2"/>
      </w:pPr>
      <w:r>
        <w:t>UML Diagram</w:t>
      </w:r>
    </w:p>
    <w:p w14:paraId="6C649103" w14:textId="691C1DE4" w:rsidR="003745E5" w:rsidRDefault="003745E5" w:rsidP="003745E5"/>
    <w:p w14:paraId="76B3B321" w14:textId="77777777" w:rsidR="003745E5" w:rsidRPr="003745E5" w:rsidRDefault="003745E5" w:rsidP="003745E5"/>
    <w:p w14:paraId="6CE21B2F" w14:textId="46D9A687" w:rsidR="00907CBB" w:rsidRDefault="00907CBB" w:rsidP="00E279B8">
      <w:pPr>
        <w:rPr>
          <w:noProof/>
        </w:rPr>
      </w:pPr>
    </w:p>
    <w:p w14:paraId="26D66BE0" w14:textId="749FE229" w:rsidR="003745E5" w:rsidRDefault="003745E5" w:rsidP="00E279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C8EB7D" wp14:editId="6EB01844">
            <wp:extent cx="5936615" cy="29470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C3E0" w14:textId="34B429AB" w:rsidR="00155DFF" w:rsidRDefault="00155DFF" w:rsidP="00E279B8">
      <w:pPr>
        <w:rPr>
          <w:noProof/>
        </w:rPr>
      </w:pPr>
    </w:p>
    <w:p w14:paraId="7EAF58D0" w14:textId="27EF1FA5" w:rsidR="003745E5" w:rsidRDefault="003745E5" w:rsidP="00E279B8">
      <w:pPr>
        <w:rPr>
          <w:noProof/>
        </w:rPr>
      </w:pPr>
    </w:p>
    <w:p w14:paraId="1B9DCEFE" w14:textId="101A95C8" w:rsidR="003745E5" w:rsidRDefault="003745E5" w:rsidP="00E279B8">
      <w:pPr>
        <w:rPr>
          <w:noProof/>
        </w:rPr>
      </w:pPr>
    </w:p>
    <w:p w14:paraId="66F0D346" w14:textId="3FE6186B" w:rsidR="003745E5" w:rsidRDefault="003745E5" w:rsidP="00E279B8">
      <w:pPr>
        <w:rPr>
          <w:noProof/>
        </w:rPr>
      </w:pPr>
    </w:p>
    <w:p w14:paraId="7F5C24EA" w14:textId="27B59D88" w:rsidR="000751FA" w:rsidRDefault="000751FA" w:rsidP="000751FA">
      <w:pPr>
        <w:pStyle w:val="Heading2"/>
      </w:pPr>
      <w:r>
        <w:t>Git repository</w:t>
      </w:r>
    </w:p>
    <w:p w14:paraId="7943A19A" w14:textId="66EBEA21" w:rsidR="003745E5" w:rsidRDefault="003745E5" w:rsidP="00E279B8">
      <w:pPr>
        <w:rPr>
          <w:noProof/>
        </w:rPr>
      </w:pPr>
    </w:p>
    <w:p w14:paraId="0381D89F" w14:textId="275FFD11" w:rsidR="003745E5" w:rsidRDefault="003745E5" w:rsidP="00E279B8">
      <w:pPr>
        <w:rPr>
          <w:noProof/>
        </w:rPr>
      </w:pPr>
    </w:p>
    <w:p w14:paraId="287C3C96" w14:textId="0445F144" w:rsidR="003745E5" w:rsidRDefault="005E79D0" w:rsidP="00E279B8">
      <w:r>
        <w:rPr>
          <w:noProof/>
        </w:rPr>
        <w:t xml:space="preserve">Source </w:t>
      </w:r>
      <w:r w:rsidR="000751FA">
        <w:rPr>
          <w:noProof/>
        </w:rPr>
        <w:t xml:space="preserve">URL : </w:t>
      </w:r>
      <w:hyperlink r:id="rId8" w:history="1">
        <w:r>
          <w:rPr>
            <w:rStyle w:val="Hyperlink"/>
          </w:rPr>
          <w:t>https://github.com/Danny-Chaudhry/Deliverable_1/tree/master/src/ca/sheridancollege/project</w:t>
        </w:r>
      </w:hyperlink>
    </w:p>
    <w:p w14:paraId="2D3A6A42" w14:textId="77777777" w:rsidR="000751FA" w:rsidRDefault="000751FA" w:rsidP="00E279B8">
      <w:pPr>
        <w:rPr>
          <w:noProof/>
        </w:rPr>
      </w:pPr>
    </w:p>
    <w:p w14:paraId="7616C9E9" w14:textId="6DBB4255" w:rsidR="003745E5" w:rsidRDefault="005E79D0" w:rsidP="00E279B8">
      <w:pPr>
        <w:rPr>
          <w:noProof/>
        </w:rPr>
      </w:pPr>
      <w:r>
        <w:rPr>
          <w:noProof/>
        </w:rPr>
        <w:t xml:space="preserve">Testing URL : </w:t>
      </w:r>
      <w:hyperlink r:id="rId9" w:history="1">
        <w:r>
          <w:rPr>
            <w:rStyle w:val="Hyperlink"/>
          </w:rPr>
          <w:t>https://github.com/Danny-Chaudhry/Deliverable_1/tree/master/test/ca/sheridancollege/project</w:t>
        </w:r>
      </w:hyperlink>
    </w:p>
    <w:p w14:paraId="158C7858" w14:textId="48F18077" w:rsidR="003745E5" w:rsidRDefault="003745E5" w:rsidP="00E279B8">
      <w:pPr>
        <w:rPr>
          <w:noProof/>
        </w:rPr>
      </w:pPr>
    </w:p>
    <w:p w14:paraId="73DA2D6B" w14:textId="140D5A0F" w:rsidR="003745E5" w:rsidRDefault="003745E5" w:rsidP="00E279B8">
      <w:pPr>
        <w:rPr>
          <w:noProof/>
        </w:rPr>
      </w:pPr>
    </w:p>
    <w:p w14:paraId="5F44B269" w14:textId="697D527D" w:rsidR="003745E5" w:rsidRDefault="003745E5" w:rsidP="00E279B8">
      <w:pPr>
        <w:rPr>
          <w:noProof/>
        </w:rPr>
      </w:pPr>
    </w:p>
    <w:p w14:paraId="07D27847" w14:textId="305D00BA" w:rsidR="003745E5" w:rsidRDefault="003745E5" w:rsidP="00E279B8">
      <w:pPr>
        <w:rPr>
          <w:noProof/>
        </w:rPr>
      </w:pPr>
    </w:p>
    <w:p w14:paraId="46EAB698" w14:textId="77777777" w:rsidR="003745E5" w:rsidRDefault="003745E5" w:rsidP="005E79D0">
      <w:pPr>
        <w:ind w:left="0"/>
        <w:rPr>
          <w:noProof/>
        </w:rPr>
      </w:pPr>
    </w:p>
    <w:p w14:paraId="781C2E21" w14:textId="3F727509" w:rsidR="00907CBB" w:rsidRDefault="003745E5">
      <w:pPr>
        <w:pStyle w:val="Heading2"/>
      </w:pPr>
      <w:r>
        <w:t>Test Result report</w:t>
      </w:r>
    </w:p>
    <w:p w14:paraId="0D504C08" w14:textId="538E17CE" w:rsidR="00D430A2" w:rsidRDefault="00D430A2"/>
    <w:tbl>
      <w:tblPr>
        <w:tblStyle w:val="TableGrid"/>
        <w:tblW w:w="0" w:type="auto"/>
        <w:tblInd w:w="72" w:type="dxa"/>
        <w:tblBorders>
          <w:top w:val="single" w:sz="4" w:space="0" w:color="355D7E" w:themeColor="accent1" w:themeShade="80"/>
          <w:left w:val="single" w:sz="4" w:space="0" w:color="355D7E" w:themeColor="accent1" w:themeShade="80"/>
          <w:bottom w:val="single" w:sz="4" w:space="0" w:color="355D7E" w:themeColor="accent1" w:themeShade="80"/>
          <w:right w:val="single" w:sz="4" w:space="0" w:color="355D7E" w:themeColor="accent1" w:themeShade="80"/>
          <w:insideH w:val="single" w:sz="4" w:space="0" w:color="355D7E" w:themeColor="accent1" w:themeShade="80"/>
          <w:insideV w:val="single" w:sz="4" w:space="0" w:color="355D7E" w:themeColor="accent1" w:themeShade="80"/>
        </w:tblBorders>
        <w:tblLook w:val="04A0" w:firstRow="1" w:lastRow="0" w:firstColumn="1" w:lastColumn="0" w:noHBand="0" w:noVBand="1"/>
      </w:tblPr>
      <w:tblGrid>
        <w:gridCol w:w="2174"/>
        <w:gridCol w:w="1718"/>
        <w:gridCol w:w="3686"/>
        <w:gridCol w:w="1700"/>
      </w:tblGrid>
      <w:tr w:rsidR="00A244C7" w14:paraId="67DA60E6" w14:textId="77777777" w:rsidTr="009B29C2">
        <w:tc>
          <w:tcPr>
            <w:tcW w:w="2174" w:type="dxa"/>
          </w:tcPr>
          <w:p w14:paraId="5C81951D" w14:textId="77777777" w:rsidR="00A244C7" w:rsidRDefault="00A244C7" w:rsidP="00A244C7">
            <w:pPr>
              <w:pStyle w:val="Heading2"/>
              <w:outlineLvl w:val="1"/>
            </w:pPr>
            <w:r>
              <w:lastRenderedPageBreak/>
              <w:t>Requirement</w:t>
            </w:r>
          </w:p>
        </w:tc>
        <w:tc>
          <w:tcPr>
            <w:tcW w:w="1718" w:type="dxa"/>
          </w:tcPr>
          <w:p w14:paraId="72425AF0" w14:textId="77777777" w:rsidR="00A244C7" w:rsidRDefault="00A244C7" w:rsidP="00A244C7">
            <w:pPr>
              <w:pStyle w:val="Heading2"/>
              <w:outlineLvl w:val="1"/>
            </w:pPr>
            <w:r>
              <w:t>Use Case</w:t>
            </w:r>
          </w:p>
        </w:tc>
        <w:tc>
          <w:tcPr>
            <w:tcW w:w="3686" w:type="dxa"/>
          </w:tcPr>
          <w:p w14:paraId="76A7AE7B" w14:textId="77777777" w:rsidR="00A244C7" w:rsidRDefault="00A244C7" w:rsidP="00A244C7">
            <w:pPr>
              <w:pStyle w:val="Heading2"/>
              <w:outlineLvl w:val="1"/>
            </w:pPr>
            <w:r>
              <w:t>Test Method (ClassName.methodName)</w:t>
            </w:r>
          </w:p>
        </w:tc>
        <w:tc>
          <w:tcPr>
            <w:tcW w:w="1700" w:type="dxa"/>
          </w:tcPr>
          <w:p w14:paraId="19DDAA49" w14:textId="77777777" w:rsidR="00A244C7" w:rsidRDefault="00A244C7" w:rsidP="00A244C7">
            <w:pPr>
              <w:pStyle w:val="Heading2"/>
              <w:outlineLvl w:val="1"/>
            </w:pPr>
            <w:r>
              <w:t>Status (Date)</w:t>
            </w:r>
          </w:p>
        </w:tc>
      </w:tr>
      <w:tr w:rsidR="00A244C7" w14:paraId="3C9BE071" w14:textId="77777777" w:rsidTr="009B29C2">
        <w:tc>
          <w:tcPr>
            <w:tcW w:w="2174" w:type="dxa"/>
          </w:tcPr>
          <w:p w14:paraId="3FC4421A" w14:textId="568CFBCF" w:rsidR="00A244C7" w:rsidRDefault="0053583B" w:rsidP="00A244C7">
            <w:r>
              <w:t>Card instance can be created</w:t>
            </w:r>
          </w:p>
        </w:tc>
        <w:tc>
          <w:tcPr>
            <w:tcW w:w="1718" w:type="dxa"/>
          </w:tcPr>
          <w:p w14:paraId="6728C486" w14:textId="137A7CF4" w:rsidR="00A244C7" w:rsidRDefault="00A244C7" w:rsidP="00A244C7">
            <w:r>
              <w:t>“</w:t>
            </w:r>
            <w:r w:rsidR="0053583B">
              <w:t>Main path</w:t>
            </w:r>
            <w:r>
              <w:t>”</w:t>
            </w:r>
          </w:p>
        </w:tc>
        <w:tc>
          <w:tcPr>
            <w:tcW w:w="3686" w:type="dxa"/>
          </w:tcPr>
          <w:p w14:paraId="69C5D305" w14:textId="77777777" w:rsidR="00A244C7" w:rsidRDefault="009B29C2" w:rsidP="00A244C7">
            <w:r>
              <w:t xml:space="preserve">Test class: </w:t>
            </w:r>
            <w:proofErr w:type="spellStart"/>
            <w:r w:rsidR="0053583B" w:rsidRPr="0053583B">
              <w:t>TestBlackjackCardClass</w:t>
            </w:r>
            <w:proofErr w:type="spellEnd"/>
          </w:p>
          <w:p w14:paraId="220823CB" w14:textId="00B51D98" w:rsidR="009B29C2" w:rsidRDefault="009B29C2" w:rsidP="00A244C7">
            <w:r>
              <w:t xml:space="preserve">Method: </w:t>
            </w:r>
            <w:proofErr w:type="spellStart"/>
            <w:proofErr w:type="gramStart"/>
            <w:r>
              <w:t>BlackjackCard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2D51F7CB" w14:textId="12C4996A" w:rsidR="00A244C7" w:rsidRDefault="00A244C7" w:rsidP="00A244C7">
            <w:r>
              <w:t>Pass (</w:t>
            </w:r>
            <w:r w:rsidR="0053583B">
              <w:t>April 19</w:t>
            </w:r>
            <w:r>
              <w:t>, 201</w:t>
            </w:r>
            <w:r w:rsidR="0053583B">
              <w:t>9</w:t>
            </w:r>
            <w:r>
              <w:t>)</w:t>
            </w:r>
          </w:p>
        </w:tc>
      </w:tr>
      <w:tr w:rsidR="009B29C2" w14:paraId="32CC8903" w14:textId="77777777" w:rsidTr="009B29C2">
        <w:tc>
          <w:tcPr>
            <w:tcW w:w="2174" w:type="dxa"/>
          </w:tcPr>
          <w:p w14:paraId="42FE23A5" w14:textId="70C76603" w:rsidR="009B29C2" w:rsidRDefault="009B29C2" w:rsidP="009B29C2">
            <w:r>
              <w:t>Cards equal method</w:t>
            </w:r>
          </w:p>
        </w:tc>
        <w:tc>
          <w:tcPr>
            <w:tcW w:w="1718" w:type="dxa"/>
          </w:tcPr>
          <w:p w14:paraId="2AAA4D8E" w14:textId="3C32EF7D" w:rsidR="009B29C2" w:rsidRDefault="009B29C2" w:rsidP="009B29C2">
            <w:r>
              <w:t>“Main path”</w:t>
            </w:r>
          </w:p>
        </w:tc>
        <w:tc>
          <w:tcPr>
            <w:tcW w:w="3686" w:type="dxa"/>
          </w:tcPr>
          <w:p w14:paraId="327E1C3D" w14:textId="77777777" w:rsidR="009B29C2" w:rsidRDefault="009B29C2" w:rsidP="009B29C2">
            <w:r>
              <w:t xml:space="preserve">Test class: </w:t>
            </w:r>
            <w:proofErr w:type="spellStart"/>
            <w:r w:rsidRPr="0053583B">
              <w:t>TestBlackjackCardClass</w:t>
            </w:r>
            <w:proofErr w:type="spellEnd"/>
          </w:p>
          <w:p w14:paraId="626E078B" w14:textId="4B2A0A1D" w:rsidR="009B29C2" w:rsidRDefault="009B29C2" w:rsidP="009B29C2">
            <w:r>
              <w:t xml:space="preserve">Method: </w:t>
            </w:r>
            <w:proofErr w:type="gramStart"/>
            <w:r>
              <w:t>equals(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322439DC" w14:textId="1EDC1552" w:rsidR="009B29C2" w:rsidRDefault="009B29C2" w:rsidP="009B29C2">
            <w:r>
              <w:t>Pass (April 19, 2019)</w:t>
            </w:r>
          </w:p>
        </w:tc>
      </w:tr>
      <w:tr w:rsidR="00A244C7" w14:paraId="1D7B0C7D" w14:textId="77777777" w:rsidTr="009B29C2">
        <w:tc>
          <w:tcPr>
            <w:tcW w:w="2174" w:type="dxa"/>
          </w:tcPr>
          <w:p w14:paraId="6BB0F4A1" w14:textId="72B63A0D" w:rsidR="00A244C7" w:rsidRDefault="0053583B" w:rsidP="00A244C7">
            <w:r>
              <w:t>Player instance without name</w:t>
            </w:r>
          </w:p>
        </w:tc>
        <w:tc>
          <w:tcPr>
            <w:tcW w:w="1718" w:type="dxa"/>
          </w:tcPr>
          <w:p w14:paraId="7EA5BBB2" w14:textId="01600BF6" w:rsidR="00A244C7" w:rsidRDefault="0053583B" w:rsidP="00A244C7">
            <w:r>
              <w:t>“Main path”</w:t>
            </w:r>
          </w:p>
        </w:tc>
        <w:tc>
          <w:tcPr>
            <w:tcW w:w="3686" w:type="dxa"/>
          </w:tcPr>
          <w:p w14:paraId="573B0FFC" w14:textId="77777777" w:rsidR="00A244C7" w:rsidRDefault="009B29C2" w:rsidP="00A244C7">
            <w:r>
              <w:t xml:space="preserve">Test class: </w:t>
            </w:r>
            <w:proofErr w:type="spellStart"/>
            <w:r w:rsidR="0053583B" w:rsidRPr="0053583B">
              <w:t>TestBlackjackPlayerClass</w:t>
            </w:r>
            <w:proofErr w:type="spellEnd"/>
          </w:p>
          <w:p w14:paraId="371E9B91" w14:textId="302C2EFA" w:rsidR="009B29C2" w:rsidRDefault="009B29C2" w:rsidP="00A244C7">
            <w:r>
              <w:t xml:space="preserve">Method: </w:t>
            </w:r>
            <w:proofErr w:type="spellStart"/>
            <w:proofErr w:type="gramStart"/>
            <w:r>
              <w:t>BlackjackPlayer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2C42E5EA" w14:textId="426B9EFA" w:rsidR="00A244C7" w:rsidRDefault="0053583B" w:rsidP="00A244C7">
            <w:r>
              <w:t>Pass (April 19, 2019)</w:t>
            </w:r>
          </w:p>
        </w:tc>
      </w:tr>
      <w:tr w:rsidR="009B29C2" w14:paraId="1D628515" w14:textId="77777777" w:rsidTr="009B29C2">
        <w:tc>
          <w:tcPr>
            <w:tcW w:w="2174" w:type="dxa"/>
          </w:tcPr>
          <w:p w14:paraId="149AE005" w14:textId="030429B9" w:rsidR="009B29C2" w:rsidRDefault="009B29C2" w:rsidP="009B29C2">
            <w:r>
              <w:t>Player instance with name</w:t>
            </w:r>
          </w:p>
        </w:tc>
        <w:tc>
          <w:tcPr>
            <w:tcW w:w="1718" w:type="dxa"/>
          </w:tcPr>
          <w:p w14:paraId="1490D3AB" w14:textId="5CB792D7" w:rsidR="009B29C2" w:rsidRDefault="009B29C2" w:rsidP="009B29C2">
            <w:r>
              <w:t>“Main path”</w:t>
            </w:r>
          </w:p>
        </w:tc>
        <w:tc>
          <w:tcPr>
            <w:tcW w:w="3686" w:type="dxa"/>
          </w:tcPr>
          <w:p w14:paraId="1AB8250A" w14:textId="77777777" w:rsidR="009B29C2" w:rsidRDefault="009B29C2" w:rsidP="009B29C2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13151546" w14:textId="6F48CFE1" w:rsidR="009B29C2" w:rsidRDefault="009B29C2" w:rsidP="009B29C2">
            <w:r>
              <w:t xml:space="preserve">Method: </w:t>
            </w:r>
            <w:proofErr w:type="spellStart"/>
            <w:r>
              <w:t>BlackjackPlayer</w:t>
            </w:r>
            <w:proofErr w:type="spellEnd"/>
            <w:r>
              <w:t>(“Name”)</w:t>
            </w:r>
          </w:p>
        </w:tc>
        <w:tc>
          <w:tcPr>
            <w:tcW w:w="1700" w:type="dxa"/>
          </w:tcPr>
          <w:p w14:paraId="2ADDE337" w14:textId="35BEC499" w:rsidR="009B29C2" w:rsidRDefault="009B29C2" w:rsidP="009B29C2">
            <w:r>
              <w:t>Pass (April 19, 2019)</w:t>
            </w:r>
          </w:p>
        </w:tc>
      </w:tr>
      <w:tr w:rsidR="009B29C2" w14:paraId="134A6B96" w14:textId="77777777" w:rsidTr="009B29C2">
        <w:tc>
          <w:tcPr>
            <w:tcW w:w="2174" w:type="dxa"/>
          </w:tcPr>
          <w:p w14:paraId="679830C5" w14:textId="260201A8" w:rsidR="009B29C2" w:rsidRDefault="009B29C2" w:rsidP="009B29C2">
            <w:r>
              <w:t>Calculate value in player hand</w:t>
            </w:r>
          </w:p>
        </w:tc>
        <w:tc>
          <w:tcPr>
            <w:tcW w:w="1718" w:type="dxa"/>
          </w:tcPr>
          <w:p w14:paraId="5493F3F8" w14:textId="58B7A8B2" w:rsidR="009B29C2" w:rsidRDefault="009B29C2" w:rsidP="009B29C2">
            <w:r>
              <w:t>“Main path”</w:t>
            </w:r>
          </w:p>
        </w:tc>
        <w:tc>
          <w:tcPr>
            <w:tcW w:w="3686" w:type="dxa"/>
          </w:tcPr>
          <w:p w14:paraId="66EF64B3" w14:textId="77777777" w:rsidR="009B29C2" w:rsidRDefault="009B29C2" w:rsidP="009B29C2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4B035B57" w14:textId="369A2291" w:rsidR="009B29C2" w:rsidRDefault="009B29C2" w:rsidP="009B29C2">
            <w:r>
              <w:t xml:space="preserve">Method: </w:t>
            </w:r>
            <w:proofErr w:type="spellStart"/>
            <w:proofErr w:type="gramStart"/>
            <w:r>
              <w:t>calculateValueInHand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5AD4082C" w14:textId="7288EB02" w:rsidR="009B29C2" w:rsidRDefault="009B29C2" w:rsidP="009B29C2">
            <w:r>
              <w:t>Pass (April 19, 2019)</w:t>
            </w:r>
          </w:p>
        </w:tc>
      </w:tr>
      <w:tr w:rsidR="009B29C2" w14:paraId="7A3E022B" w14:textId="77777777" w:rsidTr="009B29C2">
        <w:tc>
          <w:tcPr>
            <w:tcW w:w="2174" w:type="dxa"/>
          </w:tcPr>
          <w:p w14:paraId="290E06AD" w14:textId="14ED7815" w:rsidR="009B29C2" w:rsidRDefault="009B29C2" w:rsidP="009B29C2">
            <w:r>
              <w:t>Show players hand</w:t>
            </w:r>
          </w:p>
        </w:tc>
        <w:tc>
          <w:tcPr>
            <w:tcW w:w="1718" w:type="dxa"/>
          </w:tcPr>
          <w:p w14:paraId="1A22E2A2" w14:textId="3A810176" w:rsidR="009B29C2" w:rsidRDefault="009B29C2" w:rsidP="009B29C2">
            <w:r>
              <w:t>“Main path”</w:t>
            </w:r>
          </w:p>
        </w:tc>
        <w:tc>
          <w:tcPr>
            <w:tcW w:w="3686" w:type="dxa"/>
          </w:tcPr>
          <w:p w14:paraId="488C9E5C" w14:textId="77777777" w:rsidR="009B29C2" w:rsidRDefault="009B29C2" w:rsidP="009B29C2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475D14C7" w14:textId="51297D3F" w:rsidR="009B29C2" w:rsidRDefault="009B29C2" w:rsidP="009B29C2">
            <w:r>
              <w:t xml:space="preserve">Method: </w:t>
            </w:r>
            <w:proofErr w:type="spellStart"/>
            <w:proofErr w:type="gramStart"/>
            <w:r>
              <w:t>showPlayerCards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58F2EB69" w14:textId="09ACAC3B" w:rsidR="009B29C2" w:rsidRDefault="009B29C2" w:rsidP="009B29C2">
            <w:r>
              <w:t>Pass (April 19, 2019)</w:t>
            </w:r>
          </w:p>
        </w:tc>
      </w:tr>
      <w:tr w:rsidR="00090429" w14:paraId="3864A36A" w14:textId="77777777" w:rsidTr="009B29C2">
        <w:tc>
          <w:tcPr>
            <w:tcW w:w="2174" w:type="dxa"/>
          </w:tcPr>
          <w:p w14:paraId="15712EE8" w14:textId="3D4FE9DB" w:rsidR="00090429" w:rsidRDefault="00090429" w:rsidP="00090429">
            <w:r>
              <w:t xml:space="preserve">Player automatically takes card if less than 16 </w:t>
            </w:r>
          </w:p>
        </w:tc>
        <w:tc>
          <w:tcPr>
            <w:tcW w:w="1718" w:type="dxa"/>
          </w:tcPr>
          <w:p w14:paraId="322128F6" w14:textId="5D6F6527" w:rsidR="00090429" w:rsidRDefault="00090429" w:rsidP="00090429">
            <w:r>
              <w:t>“First alternative”</w:t>
            </w:r>
          </w:p>
        </w:tc>
        <w:tc>
          <w:tcPr>
            <w:tcW w:w="3686" w:type="dxa"/>
          </w:tcPr>
          <w:p w14:paraId="2ECD74AA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3D2D456D" w14:textId="0B5D0B6B" w:rsidR="00090429" w:rsidRDefault="00090429" w:rsidP="00090429">
            <w:r>
              <w:t>Method: play ()</w:t>
            </w:r>
          </w:p>
        </w:tc>
        <w:tc>
          <w:tcPr>
            <w:tcW w:w="1700" w:type="dxa"/>
          </w:tcPr>
          <w:p w14:paraId="0CCD3B32" w14:textId="4002FBC6" w:rsidR="00090429" w:rsidRDefault="00090429" w:rsidP="00090429">
            <w:r>
              <w:t>Pass (April 19, 2019)</w:t>
            </w:r>
          </w:p>
        </w:tc>
      </w:tr>
      <w:tr w:rsidR="00090429" w14:paraId="54CF723D" w14:textId="77777777" w:rsidTr="009B29C2">
        <w:tc>
          <w:tcPr>
            <w:tcW w:w="2174" w:type="dxa"/>
          </w:tcPr>
          <w:p w14:paraId="37E62275" w14:textId="587D14CC" w:rsidR="00090429" w:rsidRDefault="00090429" w:rsidP="00090429">
            <w:r>
              <w:t>Player ‘hit me’</w:t>
            </w:r>
          </w:p>
        </w:tc>
        <w:tc>
          <w:tcPr>
            <w:tcW w:w="1718" w:type="dxa"/>
          </w:tcPr>
          <w:p w14:paraId="12C4BFA5" w14:textId="009E4EF1" w:rsidR="00090429" w:rsidRDefault="00090429" w:rsidP="00090429">
            <w:r>
              <w:t>“Third alternative”</w:t>
            </w:r>
          </w:p>
        </w:tc>
        <w:tc>
          <w:tcPr>
            <w:tcW w:w="3686" w:type="dxa"/>
          </w:tcPr>
          <w:p w14:paraId="021967D0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20F8C7F4" w14:textId="06B25BEF" w:rsidR="00090429" w:rsidRDefault="00090429" w:rsidP="00090429">
            <w:r>
              <w:t xml:space="preserve">Method: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031B9929" w14:textId="1A419D6B" w:rsidR="00090429" w:rsidRDefault="00090429" w:rsidP="00090429">
            <w:r>
              <w:t>Pass (April 19, 2019)</w:t>
            </w:r>
          </w:p>
        </w:tc>
      </w:tr>
      <w:tr w:rsidR="00090429" w14:paraId="35987109" w14:textId="77777777" w:rsidTr="009B29C2">
        <w:tc>
          <w:tcPr>
            <w:tcW w:w="2174" w:type="dxa"/>
          </w:tcPr>
          <w:p w14:paraId="03CC8BE3" w14:textId="680596F1" w:rsidR="00090429" w:rsidRDefault="00090429" w:rsidP="00090429">
            <w:r>
              <w:t>Player ‘stay’</w:t>
            </w:r>
          </w:p>
        </w:tc>
        <w:tc>
          <w:tcPr>
            <w:tcW w:w="1718" w:type="dxa"/>
          </w:tcPr>
          <w:p w14:paraId="591F34FE" w14:textId="63A374A5" w:rsidR="00090429" w:rsidRDefault="00090429" w:rsidP="00090429">
            <w:r>
              <w:t>“Third alternative”</w:t>
            </w:r>
          </w:p>
        </w:tc>
        <w:tc>
          <w:tcPr>
            <w:tcW w:w="3686" w:type="dxa"/>
          </w:tcPr>
          <w:p w14:paraId="7891E224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1D40D096" w14:textId="0F9D6AD4" w:rsidR="00090429" w:rsidRPr="0053583B" w:rsidRDefault="00090429" w:rsidP="00090429">
            <w:r>
              <w:t xml:space="preserve">Method: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5A8EDBF0" w14:textId="1054AC4E" w:rsidR="00090429" w:rsidRDefault="00090429" w:rsidP="00090429">
            <w:r>
              <w:t>Pass (April 19, 2019)</w:t>
            </w:r>
          </w:p>
        </w:tc>
      </w:tr>
      <w:tr w:rsidR="00090429" w14:paraId="41680A32" w14:textId="77777777" w:rsidTr="009B29C2">
        <w:tc>
          <w:tcPr>
            <w:tcW w:w="2174" w:type="dxa"/>
          </w:tcPr>
          <w:p w14:paraId="404C077C" w14:textId="16F27B6C" w:rsidR="00090429" w:rsidRDefault="00090429" w:rsidP="00090429">
            <w:r>
              <w:t>Player ‘go bust’</w:t>
            </w:r>
          </w:p>
        </w:tc>
        <w:tc>
          <w:tcPr>
            <w:tcW w:w="1718" w:type="dxa"/>
          </w:tcPr>
          <w:p w14:paraId="3FC801AE" w14:textId="4A55CEA8" w:rsidR="00090429" w:rsidRDefault="00090429" w:rsidP="00090429">
            <w:r>
              <w:t>“Forth alternative”</w:t>
            </w:r>
          </w:p>
        </w:tc>
        <w:tc>
          <w:tcPr>
            <w:tcW w:w="3686" w:type="dxa"/>
          </w:tcPr>
          <w:p w14:paraId="79B291EC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76F53DAF" w14:textId="5294FD00" w:rsidR="00090429" w:rsidRPr="0053583B" w:rsidRDefault="00090429" w:rsidP="00090429">
            <w:r>
              <w:t xml:space="preserve">Method: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394C5BBC" w14:textId="4D81DEB4" w:rsidR="00090429" w:rsidRDefault="00090429" w:rsidP="00090429">
            <w:r>
              <w:t>Pass (April 19, 2019)</w:t>
            </w:r>
          </w:p>
        </w:tc>
      </w:tr>
      <w:tr w:rsidR="00090429" w14:paraId="04E3D15C" w14:textId="77777777" w:rsidTr="009B29C2">
        <w:tc>
          <w:tcPr>
            <w:tcW w:w="2174" w:type="dxa"/>
          </w:tcPr>
          <w:p w14:paraId="50B51211" w14:textId="76B6BB91" w:rsidR="00090429" w:rsidRDefault="00090429" w:rsidP="00090429">
            <w:r>
              <w:t>Player ‘gets 21’</w:t>
            </w:r>
          </w:p>
        </w:tc>
        <w:tc>
          <w:tcPr>
            <w:tcW w:w="1718" w:type="dxa"/>
          </w:tcPr>
          <w:p w14:paraId="4D82F21D" w14:textId="59EB8D67" w:rsidR="00090429" w:rsidRDefault="00090429" w:rsidP="00090429">
            <w:r>
              <w:t>“Main path”</w:t>
            </w:r>
          </w:p>
        </w:tc>
        <w:tc>
          <w:tcPr>
            <w:tcW w:w="3686" w:type="dxa"/>
          </w:tcPr>
          <w:p w14:paraId="0D8D29C1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TestBlackjackPlayerClass</w:t>
            </w:r>
            <w:proofErr w:type="spellEnd"/>
          </w:p>
          <w:p w14:paraId="338F1781" w14:textId="7B878FC0" w:rsidR="00090429" w:rsidRPr="0053583B" w:rsidRDefault="00090429" w:rsidP="00090429">
            <w:r>
              <w:t xml:space="preserve">Method: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138588F5" w14:textId="5CB67EB5" w:rsidR="00090429" w:rsidRDefault="00090429" w:rsidP="00090429">
            <w:r>
              <w:t>Pass (April 19, 2019)</w:t>
            </w:r>
          </w:p>
        </w:tc>
      </w:tr>
      <w:tr w:rsidR="00090429" w14:paraId="18476E54" w14:textId="77777777" w:rsidTr="009B29C2">
        <w:tc>
          <w:tcPr>
            <w:tcW w:w="2174" w:type="dxa"/>
          </w:tcPr>
          <w:p w14:paraId="66F98157" w14:textId="6F4B3993" w:rsidR="00090429" w:rsidRDefault="00090429" w:rsidP="00090429">
            <w:r>
              <w:t>Dealer instance can be created</w:t>
            </w:r>
          </w:p>
        </w:tc>
        <w:tc>
          <w:tcPr>
            <w:tcW w:w="1718" w:type="dxa"/>
          </w:tcPr>
          <w:p w14:paraId="0CE3DE32" w14:textId="2DAB1D6B" w:rsidR="00090429" w:rsidRDefault="00090429" w:rsidP="00090429">
            <w:r>
              <w:t>“Main path”</w:t>
            </w:r>
          </w:p>
        </w:tc>
        <w:tc>
          <w:tcPr>
            <w:tcW w:w="3686" w:type="dxa"/>
          </w:tcPr>
          <w:p w14:paraId="1560E288" w14:textId="6ECFAE42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Dealer</w:t>
            </w:r>
            <w:r w:rsidRPr="0053583B">
              <w:t>Class</w:t>
            </w:r>
            <w:proofErr w:type="spellEnd"/>
          </w:p>
          <w:p w14:paraId="1CCFD3BF" w14:textId="63CC624D" w:rsidR="00090429" w:rsidRDefault="00090429" w:rsidP="00090429">
            <w:r>
              <w:t xml:space="preserve">Method: </w:t>
            </w:r>
            <w:proofErr w:type="spellStart"/>
            <w:r>
              <w:t>BlackJackDealer</w:t>
            </w:r>
            <w:proofErr w:type="spellEnd"/>
            <w:proofErr w:type="gramStart"/>
            <w:r>
              <w:t>(”DEALER</w:t>
            </w:r>
            <w:proofErr w:type="gramEnd"/>
            <w:r>
              <w:t>”)</w:t>
            </w:r>
          </w:p>
        </w:tc>
        <w:tc>
          <w:tcPr>
            <w:tcW w:w="1700" w:type="dxa"/>
          </w:tcPr>
          <w:p w14:paraId="6BFB06F9" w14:textId="3EB1F8AD" w:rsidR="00090429" w:rsidRDefault="00090429" w:rsidP="00090429">
            <w:r>
              <w:t>Pass (April 19, 2019)</w:t>
            </w:r>
          </w:p>
        </w:tc>
      </w:tr>
      <w:tr w:rsidR="00090429" w14:paraId="1C6F4B5B" w14:textId="77777777" w:rsidTr="009B29C2">
        <w:tc>
          <w:tcPr>
            <w:tcW w:w="2174" w:type="dxa"/>
          </w:tcPr>
          <w:p w14:paraId="37FA313A" w14:textId="198D4850" w:rsidR="00090429" w:rsidRDefault="00090429" w:rsidP="00090429">
            <w:r>
              <w:t>Showing the dealer’s cards</w:t>
            </w:r>
          </w:p>
        </w:tc>
        <w:tc>
          <w:tcPr>
            <w:tcW w:w="1718" w:type="dxa"/>
          </w:tcPr>
          <w:p w14:paraId="143F57FD" w14:textId="19E8D238" w:rsidR="00090429" w:rsidRDefault="00090429" w:rsidP="00090429">
            <w:r>
              <w:t>“</w:t>
            </w:r>
            <w:r w:rsidR="00101CE3">
              <w:t>Third alternative</w:t>
            </w:r>
            <w:r>
              <w:t>”</w:t>
            </w:r>
          </w:p>
        </w:tc>
        <w:tc>
          <w:tcPr>
            <w:tcW w:w="3686" w:type="dxa"/>
          </w:tcPr>
          <w:p w14:paraId="7BF1FB60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Dealer</w:t>
            </w:r>
            <w:r w:rsidRPr="0053583B">
              <w:t>Class</w:t>
            </w:r>
            <w:proofErr w:type="spellEnd"/>
          </w:p>
          <w:p w14:paraId="5D1F3730" w14:textId="70C0AD98" w:rsidR="00090429" w:rsidRDefault="00090429" w:rsidP="00090429">
            <w:r>
              <w:t xml:space="preserve">Method: </w:t>
            </w:r>
            <w:proofErr w:type="spellStart"/>
            <w:proofErr w:type="gramStart"/>
            <w:r>
              <w:t>showDealerCards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119501B6" w14:textId="4C9DE7AD" w:rsidR="00090429" w:rsidRDefault="00090429" w:rsidP="00090429">
            <w:r>
              <w:t>Pass (April 19, 2019)</w:t>
            </w:r>
          </w:p>
        </w:tc>
      </w:tr>
      <w:tr w:rsidR="00090429" w14:paraId="33FD5C59" w14:textId="77777777" w:rsidTr="009B29C2">
        <w:tc>
          <w:tcPr>
            <w:tcW w:w="2174" w:type="dxa"/>
          </w:tcPr>
          <w:p w14:paraId="69B1F5CC" w14:textId="4BB3294D" w:rsidR="00090429" w:rsidRDefault="00090429" w:rsidP="00090429">
            <w:r>
              <w:t>Dealer automatically takes card if less than 16</w:t>
            </w:r>
          </w:p>
        </w:tc>
        <w:tc>
          <w:tcPr>
            <w:tcW w:w="1718" w:type="dxa"/>
          </w:tcPr>
          <w:p w14:paraId="6B2F75DD" w14:textId="15802734" w:rsidR="00090429" w:rsidRDefault="00090429" w:rsidP="00090429">
            <w:r>
              <w:t>“</w:t>
            </w:r>
            <w:r w:rsidR="00101CE3">
              <w:t>Third</w:t>
            </w:r>
            <w:r>
              <w:t xml:space="preserve"> alternative”</w:t>
            </w:r>
          </w:p>
        </w:tc>
        <w:tc>
          <w:tcPr>
            <w:tcW w:w="3686" w:type="dxa"/>
          </w:tcPr>
          <w:p w14:paraId="1EF516F8" w14:textId="77777777" w:rsidR="00090429" w:rsidRDefault="00090429" w:rsidP="00090429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Dealer</w:t>
            </w:r>
            <w:r w:rsidRPr="0053583B">
              <w:t>Class</w:t>
            </w:r>
            <w:proofErr w:type="spellEnd"/>
          </w:p>
          <w:p w14:paraId="16C98890" w14:textId="6FCF45FC" w:rsidR="00090429" w:rsidRDefault="00090429" w:rsidP="00090429">
            <w:r>
              <w:t xml:space="preserve">Method: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4C88B7BB" w14:textId="60CDC817" w:rsidR="00090429" w:rsidRDefault="00090429" w:rsidP="00090429">
            <w:r>
              <w:t>Pass (April 19, 2019)</w:t>
            </w:r>
          </w:p>
        </w:tc>
      </w:tr>
      <w:tr w:rsidR="002C5B92" w14:paraId="5D4FD11E" w14:textId="77777777" w:rsidTr="009B29C2">
        <w:tc>
          <w:tcPr>
            <w:tcW w:w="2174" w:type="dxa"/>
          </w:tcPr>
          <w:p w14:paraId="7689E357" w14:textId="227B5AC2" w:rsidR="002C5B92" w:rsidRDefault="002C5B92" w:rsidP="002C5B92">
            <w:r>
              <w:t>Deck instance can be created</w:t>
            </w:r>
          </w:p>
        </w:tc>
        <w:tc>
          <w:tcPr>
            <w:tcW w:w="1718" w:type="dxa"/>
          </w:tcPr>
          <w:p w14:paraId="22E388D4" w14:textId="12103FD5" w:rsidR="002C5B92" w:rsidRDefault="002C5B92" w:rsidP="002C5B92">
            <w:r>
              <w:t>“Main path”</w:t>
            </w:r>
          </w:p>
        </w:tc>
        <w:tc>
          <w:tcPr>
            <w:tcW w:w="3686" w:type="dxa"/>
          </w:tcPr>
          <w:p w14:paraId="0C39668C" w14:textId="3F6D0358" w:rsidR="002C5B92" w:rsidRDefault="002C5B92" w:rsidP="002C5B9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Deck</w:t>
            </w:r>
            <w:r w:rsidRPr="0053583B">
              <w:t>Class</w:t>
            </w:r>
            <w:proofErr w:type="spellEnd"/>
          </w:p>
          <w:p w14:paraId="0E04E930" w14:textId="38B9FE85" w:rsidR="002C5B92" w:rsidRDefault="002C5B92" w:rsidP="002C5B92">
            <w:r>
              <w:t xml:space="preserve">Method: </w:t>
            </w:r>
            <w:proofErr w:type="spellStart"/>
            <w:proofErr w:type="gramStart"/>
            <w:r>
              <w:t>BlackjackDeck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6D728471" w14:textId="5181F7F1" w:rsidR="002C5B92" w:rsidRDefault="002C5B92" w:rsidP="002C5B92">
            <w:r>
              <w:t>Pass (April 19, 2019)</w:t>
            </w:r>
          </w:p>
        </w:tc>
      </w:tr>
      <w:tr w:rsidR="002C5B92" w14:paraId="0D325E09" w14:textId="77777777" w:rsidTr="009B29C2">
        <w:tc>
          <w:tcPr>
            <w:tcW w:w="2174" w:type="dxa"/>
          </w:tcPr>
          <w:p w14:paraId="7858AC30" w14:textId="565360E2" w:rsidR="002C5B92" w:rsidRDefault="002C5B92" w:rsidP="002C5B92">
            <w:r>
              <w:lastRenderedPageBreak/>
              <w:t>Display the deck</w:t>
            </w:r>
          </w:p>
        </w:tc>
        <w:tc>
          <w:tcPr>
            <w:tcW w:w="1718" w:type="dxa"/>
          </w:tcPr>
          <w:p w14:paraId="7CD2A71E" w14:textId="146D9A5C" w:rsidR="002C5B92" w:rsidRDefault="002C5B92" w:rsidP="002C5B92">
            <w:r>
              <w:t>“Main path”</w:t>
            </w:r>
          </w:p>
        </w:tc>
        <w:tc>
          <w:tcPr>
            <w:tcW w:w="3686" w:type="dxa"/>
          </w:tcPr>
          <w:p w14:paraId="4B554CC2" w14:textId="77777777" w:rsidR="002C5B92" w:rsidRDefault="002C5B92" w:rsidP="002C5B9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Deck</w:t>
            </w:r>
            <w:r w:rsidRPr="0053583B">
              <w:t>Class</w:t>
            </w:r>
            <w:proofErr w:type="spellEnd"/>
          </w:p>
          <w:p w14:paraId="38622981" w14:textId="41113926" w:rsidR="002C5B92" w:rsidRDefault="002C5B92" w:rsidP="002C5B92">
            <w:r>
              <w:t xml:space="preserve">Method: </w:t>
            </w:r>
            <w:proofErr w:type="spellStart"/>
            <w:proofErr w:type="gramStart"/>
            <w:r>
              <w:t>displayDeck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28DEFA3A" w14:textId="0211AD60" w:rsidR="002C5B92" w:rsidRDefault="002C5B92" w:rsidP="002C5B92">
            <w:r>
              <w:t>Pass (April 19, 2019)</w:t>
            </w:r>
          </w:p>
        </w:tc>
      </w:tr>
      <w:tr w:rsidR="00705247" w14:paraId="31D055C8" w14:textId="77777777" w:rsidTr="009B29C2">
        <w:tc>
          <w:tcPr>
            <w:tcW w:w="2174" w:type="dxa"/>
          </w:tcPr>
          <w:p w14:paraId="1E930050" w14:textId="34788651" w:rsidR="00705247" w:rsidRDefault="00705247" w:rsidP="00705247">
            <w:r>
              <w:t>Shuffle deck</w:t>
            </w:r>
          </w:p>
        </w:tc>
        <w:tc>
          <w:tcPr>
            <w:tcW w:w="1718" w:type="dxa"/>
          </w:tcPr>
          <w:p w14:paraId="087FAD65" w14:textId="4BC775F1" w:rsidR="00705247" w:rsidRDefault="00705247" w:rsidP="00705247">
            <w:r>
              <w:t>“Main path”</w:t>
            </w:r>
          </w:p>
        </w:tc>
        <w:tc>
          <w:tcPr>
            <w:tcW w:w="3686" w:type="dxa"/>
          </w:tcPr>
          <w:p w14:paraId="1FFFC392" w14:textId="77777777" w:rsidR="00705247" w:rsidRDefault="00705247" w:rsidP="00705247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Deck</w:t>
            </w:r>
            <w:r w:rsidRPr="0053583B">
              <w:t>Class</w:t>
            </w:r>
            <w:proofErr w:type="spellEnd"/>
          </w:p>
          <w:p w14:paraId="252BB53D" w14:textId="716A5406" w:rsidR="00705247" w:rsidRDefault="00705247" w:rsidP="00705247">
            <w:r>
              <w:t xml:space="preserve">Method: </w:t>
            </w:r>
            <w:proofErr w:type="gramStart"/>
            <w:r>
              <w:t>shuffle(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18D4ABD2" w14:textId="7B34E0A9" w:rsidR="00705247" w:rsidRDefault="00705247" w:rsidP="00705247">
            <w:r>
              <w:t>Pass (April 19, 2019)</w:t>
            </w:r>
          </w:p>
        </w:tc>
      </w:tr>
      <w:tr w:rsidR="00E27E90" w14:paraId="70505C70" w14:textId="77777777" w:rsidTr="009B29C2">
        <w:tc>
          <w:tcPr>
            <w:tcW w:w="2174" w:type="dxa"/>
          </w:tcPr>
          <w:p w14:paraId="1A0987B5" w14:textId="7082FB98" w:rsidR="00E27E90" w:rsidRDefault="00E27E90" w:rsidP="00E27E90">
            <w:r>
              <w:t>Take card from deck</w:t>
            </w:r>
          </w:p>
        </w:tc>
        <w:tc>
          <w:tcPr>
            <w:tcW w:w="1718" w:type="dxa"/>
          </w:tcPr>
          <w:p w14:paraId="7AA7EC17" w14:textId="3E047312" w:rsidR="00E27E90" w:rsidRDefault="00E27E90" w:rsidP="00E27E90">
            <w:r>
              <w:t>“Main path”</w:t>
            </w:r>
          </w:p>
        </w:tc>
        <w:tc>
          <w:tcPr>
            <w:tcW w:w="3686" w:type="dxa"/>
          </w:tcPr>
          <w:p w14:paraId="7848B295" w14:textId="77777777" w:rsidR="00E27E90" w:rsidRDefault="00E27E90" w:rsidP="00E27E90">
            <w:r>
              <w:t xml:space="preserve">Test class: </w:t>
            </w:r>
            <w:proofErr w:type="spellStart"/>
            <w:r w:rsidRPr="0053583B">
              <w:t>TestBlackjack</w:t>
            </w:r>
            <w:r>
              <w:t>Deck</w:t>
            </w:r>
            <w:r w:rsidRPr="0053583B">
              <w:t>Class</w:t>
            </w:r>
            <w:proofErr w:type="spellEnd"/>
          </w:p>
          <w:p w14:paraId="17192E30" w14:textId="0AB6B5A1" w:rsidR="00E27E90" w:rsidRDefault="00E27E90" w:rsidP="00E27E90">
            <w:r>
              <w:t xml:space="preserve">Method: </w:t>
            </w:r>
            <w:proofErr w:type="spellStart"/>
            <w:proofErr w:type="gramStart"/>
            <w:r>
              <w:t>takeCard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3C0D966B" w14:textId="369BBAB8" w:rsidR="00E27E90" w:rsidRDefault="00E27E90" w:rsidP="00E27E90">
            <w:r>
              <w:t>Pass (April 19, 2019)</w:t>
            </w:r>
          </w:p>
        </w:tc>
      </w:tr>
      <w:tr w:rsidR="00983842" w14:paraId="443AC371" w14:textId="77777777" w:rsidTr="009B29C2">
        <w:tc>
          <w:tcPr>
            <w:tcW w:w="2174" w:type="dxa"/>
          </w:tcPr>
          <w:p w14:paraId="35069009" w14:textId="34D31A97" w:rsidR="00983842" w:rsidRDefault="00983842" w:rsidP="00983842">
            <w:r>
              <w:t>Game instance can be created</w:t>
            </w:r>
          </w:p>
        </w:tc>
        <w:tc>
          <w:tcPr>
            <w:tcW w:w="1718" w:type="dxa"/>
          </w:tcPr>
          <w:p w14:paraId="57D06895" w14:textId="4BBF4F2F" w:rsidR="00983842" w:rsidRDefault="00983842" w:rsidP="00983842">
            <w:r>
              <w:t>“Main path”</w:t>
            </w:r>
          </w:p>
        </w:tc>
        <w:tc>
          <w:tcPr>
            <w:tcW w:w="3686" w:type="dxa"/>
          </w:tcPr>
          <w:p w14:paraId="5693F3E8" w14:textId="63F489B8" w:rsidR="00983842" w:rsidRDefault="00983842" w:rsidP="0098384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7149089F" w14:textId="06384134" w:rsidR="00983842" w:rsidRDefault="00983842" w:rsidP="00983842">
            <w:r>
              <w:t xml:space="preserve">Method: </w:t>
            </w:r>
            <w:proofErr w:type="spellStart"/>
            <w:proofErr w:type="gramStart"/>
            <w:r>
              <w:t>Blackjackgame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19DCBC91" w14:textId="0F56F10D" w:rsidR="00983842" w:rsidRDefault="00983842" w:rsidP="00983842">
            <w:r>
              <w:t>Pass (April 19, 2019)</w:t>
            </w:r>
          </w:p>
        </w:tc>
      </w:tr>
      <w:tr w:rsidR="009C243D" w14:paraId="07B66CAC" w14:textId="77777777" w:rsidTr="009B29C2">
        <w:tc>
          <w:tcPr>
            <w:tcW w:w="2174" w:type="dxa"/>
          </w:tcPr>
          <w:p w14:paraId="27795783" w14:textId="526C494D" w:rsidR="009C243D" w:rsidRDefault="009C243D" w:rsidP="009C243D">
            <w:r>
              <w:t>Create deck and shuffle it</w:t>
            </w:r>
          </w:p>
        </w:tc>
        <w:tc>
          <w:tcPr>
            <w:tcW w:w="1718" w:type="dxa"/>
          </w:tcPr>
          <w:p w14:paraId="751EF934" w14:textId="054D8928" w:rsidR="009C243D" w:rsidRDefault="009C243D" w:rsidP="009C243D">
            <w:r>
              <w:t>“Main path”</w:t>
            </w:r>
          </w:p>
        </w:tc>
        <w:tc>
          <w:tcPr>
            <w:tcW w:w="3686" w:type="dxa"/>
          </w:tcPr>
          <w:p w14:paraId="6E3ACD66" w14:textId="77777777" w:rsidR="009C243D" w:rsidRDefault="009C243D" w:rsidP="009C243D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404B3E12" w14:textId="47048DDC" w:rsidR="009C243D" w:rsidRDefault="009C243D" w:rsidP="009C243D">
            <w:r>
              <w:t xml:space="preserve">Method: </w:t>
            </w:r>
            <w:proofErr w:type="spellStart"/>
            <w:proofErr w:type="gramStart"/>
            <w:r>
              <w:t>ceateDeck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21990DE2" w14:textId="156A28C9" w:rsidR="009C243D" w:rsidRDefault="009C243D" w:rsidP="009C243D">
            <w:r>
              <w:t>Pass (April 19, 2019)</w:t>
            </w:r>
          </w:p>
        </w:tc>
      </w:tr>
      <w:tr w:rsidR="009C243D" w14:paraId="43BAF973" w14:textId="77777777" w:rsidTr="009B29C2">
        <w:tc>
          <w:tcPr>
            <w:tcW w:w="2174" w:type="dxa"/>
          </w:tcPr>
          <w:p w14:paraId="523CA5F4" w14:textId="3C01D662" w:rsidR="009C243D" w:rsidRDefault="009C243D" w:rsidP="009C243D">
            <w:r>
              <w:t>Create a number of players</w:t>
            </w:r>
          </w:p>
        </w:tc>
        <w:tc>
          <w:tcPr>
            <w:tcW w:w="1718" w:type="dxa"/>
          </w:tcPr>
          <w:p w14:paraId="7BB7531F" w14:textId="0A937729" w:rsidR="009C243D" w:rsidRDefault="009C243D" w:rsidP="009C243D">
            <w:r>
              <w:t>“Main path”</w:t>
            </w:r>
          </w:p>
        </w:tc>
        <w:tc>
          <w:tcPr>
            <w:tcW w:w="3686" w:type="dxa"/>
          </w:tcPr>
          <w:p w14:paraId="7F6A4A49" w14:textId="77777777" w:rsidR="009C243D" w:rsidRDefault="009C243D" w:rsidP="009C243D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42FCCDBD" w14:textId="7F4A08ED" w:rsidR="009C243D" w:rsidRDefault="009C243D" w:rsidP="009C243D">
            <w:r>
              <w:t xml:space="preserve">Method: </w:t>
            </w:r>
            <w:proofErr w:type="spellStart"/>
            <w:r>
              <w:t>createPlayers</w:t>
            </w:r>
            <w:proofErr w:type="spellEnd"/>
            <w:r>
              <w:t xml:space="preserve"> ()</w:t>
            </w:r>
          </w:p>
        </w:tc>
        <w:tc>
          <w:tcPr>
            <w:tcW w:w="1700" w:type="dxa"/>
          </w:tcPr>
          <w:p w14:paraId="776DA0B3" w14:textId="24AB6F2D" w:rsidR="009C243D" w:rsidRDefault="009C243D" w:rsidP="009C243D">
            <w:r>
              <w:t>Pass (April 19, 2019)</w:t>
            </w:r>
          </w:p>
        </w:tc>
      </w:tr>
      <w:tr w:rsidR="009C243D" w14:paraId="0AC1B7DA" w14:textId="77777777" w:rsidTr="009B29C2">
        <w:tc>
          <w:tcPr>
            <w:tcW w:w="2174" w:type="dxa"/>
          </w:tcPr>
          <w:p w14:paraId="0C1EAA62" w14:textId="3D233034" w:rsidR="009C243D" w:rsidRDefault="009C243D" w:rsidP="009C243D">
            <w:r>
              <w:t>Give each player two cards</w:t>
            </w:r>
          </w:p>
        </w:tc>
        <w:tc>
          <w:tcPr>
            <w:tcW w:w="1718" w:type="dxa"/>
          </w:tcPr>
          <w:p w14:paraId="0F7B2C0D" w14:textId="564F1924" w:rsidR="009C243D" w:rsidRDefault="009C243D" w:rsidP="009C243D">
            <w:r>
              <w:t>“Main path”</w:t>
            </w:r>
          </w:p>
        </w:tc>
        <w:tc>
          <w:tcPr>
            <w:tcW w:w="3686" w:type="dxa"/>
          </w:tcPr>
          <w:p w14:paraId="4ED981A2" w14:textId="77777777" w:rsidR="009C243D" w:rsidRDefault="009C243D" w:rsidP="009C243D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035595EA" w14:textId="1834BBF4" w:rsidR="009C243D" w:rsidRDefault="009C243D" w:rsidP="009C243D">
            <w:r>
              <w:t xml:space="preserve">Method: </w:t>
            </w:r>
            <w:proofErr w:type="spellStart"/>
            <w:r>
              <w:t>setTable</w:t>
            </w:r>
            <w:proofErr w:type="spellEnd"/>
            <w:r>
              <w:t xml:space="preserve"> ()</w:t>
            </w:r>
          </w:p>
        </w:tc>
        <w:tc>
          <w:tcPr>
            <w:tcW w:w="1700" w:type="dxa"/>
          </w:tcPr>
          <w:p w14:paraId="0564E56A" w14:textId="5FD4E81D" w:rsidR="009C243D" w:rsidRDefault="009C243D" w:rsidP="009C243D">
            <w:r>
              <w:t>Pass (April 19, 2019)</w:t>
            </w:r>
          </w:p>
        </w:tc>
      </w:tr>
      <w:tr w:rsidR="007D6386" w14:paraId="1746C5B1" w14:textId="77777777" w:rsidTr="009B29C2">
        <w:tc>
          <w:tcPr>
            <w:tcW w:w="2174" w:type="dxa"/>
          </w:tcPr>
          <w:p w14:paraId="3B797133" w14:textId="544F7B5B" w:rsidR="007D6386" w:rsidRDefault="007D6386" w:rsidP="007D6386">
            <w:r>
              <w:t>Display everyone’s cards</w:t>
            </w:r>
          </w:p>
        </w:tc>
        <w:tc>
          <w:tcPr>
            <w:tcW w:w="1718" w:type="dxa"/>
          </w:tcPr>
          <w:p w14:paraId="3CF897A8" w14:textId="33844B3A" w:rsidR="007D6386" w:rsidRDefault="007D6386" w:rsidP="007D6386">
            <w:r>
              <w:t>“Main path”</w:t>
            </w:r>
          </w:p>
        </w:tc>
        <w:tc>
          <w:tcPr>
            <w:tcW w:w="3686" w:type="dxa"/>
          </w:tcPr>
          <w:p w14:paraId="50F8A4BA" w14:textId="77777777" w:rsidR="007D6386" w:rsidRDefault="007D6386" w:rsidP="007D6386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27DED19D" w14:textId="39CB86EC" w:rsidR="007D6386" w:rsidRDefault="007D6386" w:rsidP="007D6386">
            <w:r>
              <w:t xml:space="preserve">Method: </w:t>
            </w:r>
            <w:proofErr w:type="spellStart"/>
            <w:r>
              <w:t>displayTable</w:t>
            </w:r>
            <w:proofErr w:type="spellEnd"/>
            <w:r>
              <w:t xml:space="preserve"> ()</w:t>
            </w:r>
          </w:p>
        </w:tc>
        <w:tc>
          <w:tcPr>
            <w:tcW w:w="1700" w:type="dxa"/>
          </w:tcPr>
          <w:p w14:paraId="2A1C35C0" w14:textId="05D9876A" w:rsidR="007D6386" w:rsidRDefault="007D6386" w:rsidP="007D6386">
            <w:r>
              <w:t>Pass (April 19, 2019)</w:t>
            </w:r>
          </w:p>
        </w:tc>
      </w:tr>
      <w:tr w:rsidR="008210A4" w14:paraId="6B249B62" w14:textId="77777777" w:rsidTr="009B29C2">
        <w:tc>
          <w:tcPr>
            <w:tcW w:w="2174" w:type="dxa"/>
          </w:tcPr>
          <w:p w14:paraId="6D22F162" w14:textId="60053B10" w:rsidR="008210A4" w:rsidRDefault="008210A4" w:rsidP="008210A4">
            <w:r>
              <w:t>Remove player</w:t>
            </w:r>
          </w:p>
        </w:tc>
        <w:tc>
          <w:tcPr>
            <w:tcW w:w="1718" w:type="dxa"/>
          </w:tcPr>
          <w:p w14:paraId="70932F8A" w14:textId="0973C1A9" w:rsidR="008210A4" w:rsidRDefault="008210A4" w:rsidP="008210A4">
            <w:r>
              <w:t>“</w:t>
            </w:r>
            <w:r w:rsidR="00101CE3">
              <w:t>Second</w:t>
            </w:r>
            <w:r>
              <w:t xml:space="preserve"> path”</w:t>
            </w:r>
          </w:p>
        </w:tc>
        <w:tc>
          <w:tcPr>
            <w:tcW w:w="3686" w:type="dxa"/>
          </w:tcPr>
          <w:p w14:paraId="2F059EA6" w14:textId="77777777" w:rsidR="008210A4" w:rsidRDefault="008210A4" w:rsidP="008210A4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5993B38C" w14:textId="5F09D18C" w:rsidR="008210A4" w:rsidRDefault="008210A4" w:rsidP="008210A4">
            <w:r>
              <w:t xml:space="preserve">Method: </w:t>
            </w:r>
            <w:proofErr w:type="spellStart"/>
            <w:proofErr w:type="gramStart"/>
            <w:r>
              <w:t>removePlayer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125BE9CA" w14:textId="052CB00C" w:rsidR="008210A4" w:rsidRDefault="008210A4" w:rsidP="008210A4">
            <w:r>
              <w:t>Pass (April 19, 2019)</w:t>
            </w:r>
          </w:p>
        </w:tc>
      </w:tr>
      <w:tr w:rsidR="008210A4" w14:paraId="0CFD1A7D" w14:textId="77777777" w:rsidTr="009B29C2">
        <w:tc>
          <w:tcPr>
            <w:tcW w:w="2174" w:type="dxa"/>
          </w:tcPr>
          <w:p w14:paraId="361BC3DC" w14:textId="1AC07EDD" w:rsidR="008210A4" w:rsidRDefault="008210A4" w:rsidP="008210A4">
            <w:r>
              <w:t>Display details for all remaining players</w:t>
            </w:r>
          </w:p>
        </w:tc>
        <w:tc>
          <w:tcPr>
            <w:tcW w:w="1718" w:type="dxa"/>
          </w:tcPr>
          <w:p w14:paraId="62359534" w14:textId="27404B36" w:rsidR="008210A4" w:rsidRDefault="008210A4" w:rsidP="008210A4">
            <w:r>
              <w:t>“</w:t>
            </w:r>
            <w:r w:rsidR="003745E5">
              <w:t>Second</w:t>
            </w:r>
            <w:r>
              <w:t xml:space="preserve"> path”</w:t>
            </w:r>
          </w:p>
        </w:tc>
        <w:tc>
          <w:tcPr>
            <w:tcW w:w="3686" w:type="dxa"/>
          </w:tcPr>
          <w:p w14:paraId="65F761EA" w14:textId="77777777" w:rsidR="008210A4" w:rsidRDefault="008210A4" w:rsidP="008210A4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3CA9D444" w14:textId="01D70A78" w:rsidR="008210A4" w:rsidRDefault="008210A4" w:rsidP="008210A4">
            <w:r>
              <w:t xml:space="preserve">Method: </w:t>
            </w:r>
            <w:proofErr w:type="spellStart"/>
            <w:proofErr w:type="gramStart"/>
            <w:r>
              <w:t>displayPlayerStatus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5A410F84" w14:textId="1E6A7B3A" w:rsidR="008210A4" w:rsidRDefault="008210A4" w:rsidP="008210A4">
            <w:r>
              <w:t>Pass (April 19, 2019)</w:t>
            </w:r>
          </w:p>
        </w:tc>
      </w:tr>
      <w:tr w:rsidR="008E033D" w14:paraId="25E48F4D" w14:textId="77777777" w:rsidTr="009B29C2">
        <w:tc>
          <w:tcPr>
            <w:tcW w:w="2174" w:type="dxa"/>
          </w:tcPr>
          <w:p w14:paraId="6A4325E7" w14:textId="79CA06C2" w:rsidR="008E033D" w:rsidRDefault="008E033D" w:rsidP="008E033D">
            <w:r>
              <w:t>Give each players their turn to play</w:t>
            </w:r>
          </w:p>
        </w:tc>
        <w:tc>
          <w:tcPr>
            <w:tcW w:w="1718" w:type="dxa"/>
          </w:tcPr>
          <w:p w14:paraId="2D11EBAE" w14:textId="696F1FBE" w:rsidR="008E033D" w:rsidRDefault="008E033D" w:rsidP="008E033D">
            <w:r>
              <w:t>“Main path”</w:t>
            </w:r>
          </w:p>
        </w:tc>
        <w:tc>
          <w:tcPr>
            <w:tcW w:w="3686" w:type="dxa"/>
          </w:tcPr>
          <w:p w14:paraId="75DA5750" w14:textId="77777777" w:rsidR="008E033D" w:rsidRDefault="008E033D" w:rsidP="008E033D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238B471B" w14:textId="72B8BA69" w:rsidR="008E033D" w:rsidRDefault="008E033D" w:rsidP="008E033D">
            <w:r>
              <w:t xml:space="preserve">Method: </w:t>
            </w:r>
            <w:proofErr w:type="spellStart"/>
            <w:proofErr w:type="gramStart"/>
            <w:r>
              <w:t>playersTakeTurn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3133A8EE" w14:textId="760622C1" w:rsidR="008E033D" w:rsidRDefault="008E033D" w:rsidP="008E033D">
            <w:r>
              <w:t>Pass (April 19, 2019)</w:t>
            </w:r>
          </w:p>
        </w:tc>
      </w:tr>
      <w:tr w:rsidR="00CC6710" w14:paraId="6C763E04" w14:textId="77777777" w:rsidTr="009B29C2">
        <w:tc>
          <w:tcPr>
            <w:tcW w:w="2174" w:type="dxa"/>
          </w:tcPr>
          <w:p w14:paraId="024AD88D" w14:textId="517A5298" w:rsidR="00CC6710" w:rsidRDefault="00CC6710" w:rsidP="00CC6710">
            <w:r>
              <w:t>Make the dealer play</w:t>
            </w:r>
          </w:p>
        </w:tc>
        <w:tc>
          <w:tcPr>
            <w:tcW w:w="1718" w:type="dxa"/>
          </w:tcPr>
          <w:p w14:paraId="0C625219" w14:textId="6721A79E" w:rsidR="00CC6710" w:rsidRDefault="00CC6710" w:rsidP="00CC6710">
            <w:r>
              <w:t>“Main path”</w:t>
            </w:r>
          </w:p>
        </w:tc>
        <w:tc>
          <w:tcPr>
            <w:tcW w:w="3686" w:type="dxa"/>
          </w:tcPr>
          <w:p w14:paraId="303A8421" w14:textId="77777777" w:rsidR="00CC6710" w:rsidRDefault="00CC6710" w:rsidP="00CC6710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32F43764" w14:textId="61537CE9" w:rsidR="00CC6710" w:rsidRDefault="00CC6710" w:rsidP="00CC6710">
            <w:r>
              <w:t xml:space="preserve">Method: </w:t>
            </w:r>
            <w:proofErr w:type="spellStart"/>
            <w:proofErr w:type="gramStart"/>
            <w:r>
              <w:t>dealerTakesTurn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5DFDCB89" w14:textId="64703947" w:rsidR="00CC6710" w:rsidRDefault="00CC6710" w:rsidP="00CC6710">
            <w:r>
              <w:t>Pass (April 19, 2019)</w:t>
            </w:r>
          </w:p>
        </w:tc>
      </w:tr>
      <w:tr w:rsidR="00C57962" w14:paraId="0D2D6E8D" w14:textId="77777777" w:rsidTr="009B29C2">
        <w:tc>
          <w:tcPr>
            <w:tcW w:w="2174" w:type="dxa"/>
          </w:tcPr>
          <w:p w14:paraId="4A2BDE85" w14:textId="4C870A1B" w:rsidR="00C57962" w:rsidRDefault="00C57962" w:rsidP="00C57962">
            <w:r>
              <w:t>Show when player goes bust</w:t>
            </w:r>
          </w:p>
        </w:tc>
        <w:tc>
          <w:tcPr>
            <w:tcW w:w="1718" w:type="dxa"/>
          </w:tcPr>
          <w:p w14:paraId="100472A8" w14:textId="55BC7D3F" w:rsidR="00C57962" w:rsidRDefault="00C57962" w:rsidP="00C57962">
            <w:r>
              <w:t>“</w:t>
            </w:r>
            <w:r w:rsidR="003745E5">
              <w:t>Second</w:t>
            </w:r>
            <w:r>
              <w:t xml:space="preserve"> path”</w:t>
            </w:r>
          </w:p>
        </w:tc>
        <w:tc>
          <w:tcPr>
            <w:tcW w:w="3686" w:type="dxa"/>
          </w:tcPr>
          <w:p w14:paraId="7F31D589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15AF3E72" w14:textId="4AF3B253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showResults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7EFB63B7" w14:textId="405239AD" w:rsidR="00C57962" w:rsidRDefault="00C57962" w:rsidP="00C57962">
            <w:r>
              <w:t>Pass (April 19, 2019)</w:t>
            </w:r>
          </w:p>
        </w:tc>
      </w:tr>
      <w:tr w:rsidR="00C57962" w14:paraId="2B21FCF8" w14:textId="77777777" w:rsidTr="009B29C2">
        <w:tc>
          <w:tcPr>
            <w:tcW w:w="2174" w:type="dxa"/>
          </w:tcPr>
          <w:p w14:paraId="17768753" w14:textId="6A714CAD" w:rsidR="00C57962" w:rsidRDefault="00C57962" w:rsidP="00C57962">
            <w:r>
              <w:t>Show when player gets exactly 21</w:t>
            </w:r>
          </w:p>
        </w:tc>
        <w:tc>
          <w:tcPr>
            <w:tcW w:w="1718" w:type="dxa"/>
          </w:tcPr>
          <w:p w14:paraId="393234A0" w14:textId="42AFB7FC" w:rsidR="00C57962" w:rsidRDefault="00C57962" w:rsidP="00C57962">
            <w:r>
              <w:t>“</w:t>
            </w:r>
            <w:r w:rsidR="003745E5">
              <w:t>First</w:t>
            </w:r>
            <w:r>
              <w:t xml:space="preserve"> path”</w:t>
            </w:r>
          </w:p>
        </w:tc>
        <w:tc>
          <w:tcPr>
            <w:tcW w:w="3686" w:type="dxa"/>
          </w:tcPr>
          <w:p w14:paraId="7D05E271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56199DD0" w14:textId="65CCF159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showResults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2FC81D8A" w14:textId="2D7B765E" w:rsidR="00C57962" w:rsidRDefault="00C57962" w:rsidP="00C57962">
            <w:r>
              <w:t>Pass (April 19, 2019)</w:t>
            </w:r>
          </w:p>
        </w:tc>
      </w:tr>
      <w:tr w:rsidR="00C57962" w14:paraId="780C1344" w14:textId="77777777" w:rsidTr="009B29C2">
        <w:tc>
          <w:tcPr>
            <w:tcW w:w="2174" w:type="dxa"/>
          </w:tcPr>
          <w:p w14:paraId="0FF2BF82" w14:textId="78E182F3" w:rsidR="00C57962" w:rsidRDefault="00C57962" w:rsidP="00C57962">
            <w:r>
              <w:t>Show when player still in game</w:t>
            </w:r>
          </w:p>
        </w:tc>
        <w:tc>
          <w:tcPr>
            <w:tcW w:w="1718" w:type="dxa"/>
          </w:tcPr>
          <w:p w14:paraId="6EA99752" w14:textId="4A9BDEF3" w:rsidR="00C57962" w:rsidRDefault="00C57962" w:rsidP="00C57962">
            <w:r>
              <w:t>“</w:t>
            </w:r>
            <w:r w:rsidR="003745E5">
              <w:t>Third</w:t>
            </w:r>
            <w:r>
              <w:t xml:space="preserve"> path”</w:t>
            </w:r>
          </w:p>
        </w:tc>
        <w:tc>
          <w:tcPr>
            <w:tcW w:w="3686" w:type="dxa"/>
          </w:tcPr>
          <w:p w14:paraId="0253DD8B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7B1F0E5C" w14:textId="6666DAC9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showResults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7176DD13" w14:textId="7478C9CA" w:rsidR="00C57962" w:rsidRDefault="00C57962" w:rsidP="00C57962">
            <w:r>
              <w:t>Pass (April 19, 2019)</w:t>
            </w:r>
          </w:p>
        </w:tc>
      </w:tr>
      <w:tr w:rsidR="00C57962" w14:paraId="0A7A7905" w14:textId="77777777" w:rsidTr="009B29C2">
        <w:tc>
          <w:tcPr>
            <w:tcW w:w="2174" w:type="dxa"/>
          </w:tcPr>
          <w:p w14:paraId="01453C66" w14:textId="633C83CD" w:rsidR="00C57962" w:rsidRDefault="00C57962" w:rsidP="00C57962">
            <w:r>
              <w:t>Dealer wins when getting 21</w:t>
            </w:r>
          </w:p>
        </w:tc>
        <w:tc>
          <w:tcPr>
            <w:tcW w:w="1718" w:type="dxa"/>
          </w:tcPr>
          <w:p w14:paraId="582AC502" w14:textId="71857A8B" w:rsidR="00C57962" w:rsidRDefault="00C57962" w:rsidP="00C57962">
            <w:r>
              <w:t>“</w:t>
            </w:r>
            <w:r w:rsidR="003745E5">
              <w:t>Forth</w:t>
            </w:r>
            <w:r>
              <w:t xml:space="preserve"> path”</w:t>
            </w:r>
          </w:p>
        </w:tc>
        <w:tc>
          <w:tcPr>
            <w:tcW w:w="3686" w:type="dxa"/>
          </w:tcPr>
          <w:p w14:paraId="12E44131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7BD4C127" w14:textId="2F3DDB71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declareWinner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2C030242" w14:textId="58E23BD3" w:rsidR="00C57962" w:rsidRDefault="00C57962" w:rsidP="00C57962">
            <w:r>
              <w:t>Pass (April 19, 2019)</w:t>
            </w:r>
          </w:p>
        </w:tc>
      </w:tr>
      <w:tr w:rsidR="00C57962" w14:paraId="53278CB4" w14:textId="77777777" w:rsidTr="009B29C2">
        <w:tc>
          <w:tcPr>
            <w:tcW w:w="2174" w:type="dxa"/>
          </w:tcPr>
          <w:p w14:paraId="082C8C13" w14:textId="503F05ED" w:rsidR="00C57962" w:rsidRDefault="00C57962" w:rsidP="00C57962">
            <w:r>
              <w:lastRenderedPageBreak/>
              <w:t>Dealer loses when going bust</w:t>
            </w:r>
          </w:p>
        </w:tc>
        <w:tc>
          <w:tcPr>
            <w:tcW w:w="1718" w:type="dxa"/>
          </w:tcPr>
          <w:p w14:paraId="30066E00" w14:textId="7A23286E" w:rsidR="00C57962" w:rsidRDefault="00C57962" w:rsidP="00C57962">
            <w:r>
              <w:t>“</w:t>
            </w:r>
            <w:r w:rsidR="003745E5">
              <w:t>Third</w:t>
            </w:r>
            <w:r>
              <w:t xml:space="preserve"> path”</w:t>
            </w:r>
          </w:p>
        </w:tc>
        <w:tc>
          <w:tcPr>
            <w:tcW w:w="3686" w:type="dxa"/>
          </w:tcPr>
          <w:p w14:paraId="2104C613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01B6B937" w14:textId="4F2F91E8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declareWinner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59EC23D5" w14:textId="7A1DE7CA" w:rsidR="00C57962" w:rsidRDefault="00C57962" w:rsidP="00C57962">
            <w:r>
              <w:t>Pass (April 19, 2019)</w:t>
            </w:r>
          </w:p>
        </w:tc>
      </w:tr>
      <w:tr w:rsidR="00C57962" w14:paraId="3E26D8BF" w14:textId="77777777" w:rsidTr="009B29C2">
        <w:tc>
          <w:tcPr>
            <w:tcW w:w="2174" w:type="dxa"/>
          </w:tcPr>
          <w:p w14:paraId="28F6DA8C" w14:textId="71FBE178" w:rsidR="00C57962" w:rsidRDefault="00C57962" w:rsidP="00C57962">
            <w:r>
              <w:t>Player wins when value greater than dealer</w:t>
            </w:r>
          </w:p>
        </w:tc>
        <w:tc>
          <w:tcPr>
            <w:tcW w:w="1718" w:type="dxa"/>
          </w:tcPr>
          <w:p w14:paraId="212B080D" w14:textId="43514D9D" w:rsidR="00C57962" w:rsidRDefault="00C57962" w:rsidP="00C57962">
            <w:r>
              <w:t>“</w:t>
            </w:r>
            <w:r w:rsidR="003745E5">
              <w:t>Third</w:t>
            </w:r>
            <w:r>
              <w:t xml:space="preserve"> path”</w:t>
            </w:r>
          </w:p>
        </w:tc>
        <w:tc>
          <w:tcPr>
            <w:tcW w:w="3686" w:type="dxa"/>
          </w:tcPr>
          <w:p w14:paraId="6EFD444D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0AE09060" w14:textId="053221B5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declareWinner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640F6872" w14:textId="68521DED" w:rsidR="00C57962" w:rsidRDefault="00C57962" w:rsidP="00C57962">
            <w:r>
              <w:t>Pass (April 19, 2019)</w:t>
            </w:r>
          </w:p>
        </w:tc>
      </w:tr>
      <w:tr w:rsidR="00C57962" w14:paraId="6A297012" w14:textId="77777777" w:rsidTr="009B29C2">
        <w:tc>
          <w:tcPr>
            <w:tcW w:w="2174" w:type="dxa"/>
          </w:tcPr>
          <w:p w14:paraId="4F842B5C" w14:textId="778A8B2B" w:rsidR="00C57962" w:rsidRDefault="00C57962" w:rsidP="00C57962">
            <w:r>
              <w:t>Dealer wins when value greater than player</w:t>
            </w:r>
          </w:p>
        </w:tc>
        <w:tc>
          <w:tcPr>
            <w:tcW w:w="1718" w:type="dxa"/>
          </w:tcPr>
          <w:p w14:paraId="1C8042A3" w14:textId="6C3D5A61" w:rsidR="00C57962" w:rsidRDefault="00C57962" w:rsidP="00C57962">
            <w:r>
              <w:t>“</w:t>
            </w:r>
            <w:r w:rsidR="003745E5">
              <w:t>Third</w:t>
            </w:r>
            <w:r>
              <w:t xml:space="preserve"> path”</w:t>
            </w:r>
          </w:p>
        </w:tc>
        <w:tc>
          <w:tcPr>
            <w:tcW w:w="3686" w:type="dxa"/>
          </w:tcPr>
          <w:p w14:paraId="6F43C73C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7F89355D" w14:textId="163F48A1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declareWinner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4DD11BEF" w14:textId="3152FC84" w:rsidR="00C57962" w:rsidRDefault="00C57962" w:rsidP="00C57962">
            <w:r>
              <w:t>Pass (April 19, 2019)</w:t>
            </w:r>
          </w:p>
        </w:tc>
      </w:tr>
      <w:tr w:rsidR="00C57962" w14:paraId="0A836FD6" w14:textId="77777777" w:rsidTr="009B29C2">
        <w:tc>
          <w:tcPr>
            <w:tcW w:w="2174" w:type="dxa"/>
          </w:tcPr>
          <w:p w14:paraId="4384FB5D" w14:textId="751D4F30" w:rsidR="00C57962" w:rsidRDefault="00C57962" w:rsidP="00C57962">
            <w:r>
              <w:t>Draw when both player and dealer have same value</w:t>
            </w:r>
          </w:p>
        </w:tc>
        <w:tc>
          <w:tcPr>
            <w:tcW w:w="1718" w:type="dxa"/>
          </w:tcPr>
          <w:p w14:paraId="5FABF613" w14:textId="3CCC35A2" w:rsidR="00C57962" w:rsidRDefault="00C57962" w:rsidP="00C57962">
            <w:r>
              <w:t>“</w:t>
            </w:r>
            <w:r w:rsidR="003745E5">
              <w:t>Third</w:t>
            </w:r>
            <w:r>
              <w:t xml:space="preserve"> path”</w:t>
            </w:r>
          </w:p>
        </w:tc>
        <w:tc>
          <w:tcPr>
            <w:tcW w:w="3686" w:type="dxa"/>
          </w:tcPr>
          <w:p w14:paraId="14D1F779" w14:textId="77777777" w:rsidR="00C57962" w:rsidRDefault="00C57962" w:rsidP="00C57962">
            <w:r>
              <w:t xml:space="preserve">Test class: </w:t>
            </w:r>
            <w:proofErr w:type="spellStart"/>
            <w:r w:rsidRPr="0053583B">
              <w:t>TestBlackjack</w:t>
            </w:r>
            <w:r>
              <w:t>Game</w:t>
            </w:r>
            <w:r w:rsidRPr="0053583B">
              <w:t>Class</w:t>
            </w:r>
            <w:proofErr w:type="spellEnd"/>
          </w:p>
          <w:p w14:paraId="630C2831" w14:textId="560F8C29" w:rsidR="00C57962" w:rsidRDefault="00C57962" w:rsidP="00C57962">
            <w:r>
              <w:t xml:space="preserve">Method: </w:t>
            </w:r>
            <w:proofErr w:type="spellStart"/>
            <w:proofErr w:type="gramStart"/>
            <w:r>
              <w:t>declareWinner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0" w:type="dxa"/>
          </w:tcPr>
          <w:p w14:paraId="646ED237" w14:textId="57AE319D" w:rsidR="00C57962" w:rsidRDefault="00C57962" w:rsidP="00C57962">
            <w:r>
              <w:t>Pass (April 19, 2019)</w:t>
            </w:r>
          </w:p>
        </w:tc>
      </w:tr>
    </w:tbl>
    <w:p w14:paraId="355E7EC8" w14:textId="77777777" w:rsidR="00A244C7" w:rsidRDefault="00A244C7"/>
    <w:sectPr w:rsidR="00A244C7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BCB06" w14:textId="77777777" w:rsidR="00A06797" w:rsidRDefault="00A06797">
      <w:r>
        <w:separator/>
      </w:r>
    </w:p>
    <w:p w14:paraId="35C8737B" w14:textId="77777777" w:rsidR="00A06797" w:rsidRDefault="00A06797"/>
  </w:endnote>
  <w:endnote w:type="continuationSeparator" w:id="0">
    <w:p w14:paraId="1D6645A4" w14:textId="77777777" w:rsidR="00A06797" w:rsidRDefault="00A06797">
      <w:r>
        <w:continuationSeparator/>
      </w:r>
    </w:p>
    <w:p w14:paraId="778A5F78" w14:textId="77777777" w:rsidR="00A06797" w:rsidRDefault="00A06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101CE3" w14:paraId="1F5AD552" w14:textId="77777777" w:rsidTr="00B87079">
      <w:tc>
        <w:tcPr>
          <w:tcW w:w="750" w:type="pct"/>
        </w:tcPr>
        <w:p w14:paraId="3C780CC6" w14:textId="77777777" w:rsidR="00101CE3" w:rsidRDefault="00101CE3" w:rsidP="00B802D9">
          <w:pPr>
            <w:pStyle w:val="Footer"/>
          </w:pPr>
          <w:r>
            <w:t>2019</w:t>
          </w:r>
        </w:p>
      </w:tc>
      <w:tc>
        <w:tcPr>
          <w:tcW w:w="3500" w:type="pct"/>
        </w:tcPr>
        <w:p w14:paraId="648EE60A" w14:textId="77777777" w:rsidR="00101CE3" w:rsidRDefault="00101CE3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1122F982797F4A09977CD0630BBAAF3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rPr>
                  <w:lang w:val="en-CA"/>
                </w:rPr>
                <w:t>SYST 17796 Deliverable 3</w:t>
              </w:r>
            </w:sdtContent>
          </w:sdt>
        </w:p>
      </w:tc>
      <w:tc>
        <w:tcPr>
          <w:tcW w:w="750" w:type="pct"/>
        </w:tcPr>
        <w:p w14:paraId="591BECDE" w14:textId="77777777" w:rsidR="00101CE3" w:rsidRDefault="00101CE3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AB66801" w14:textId="77777777" w:rsidR="00101CE3" w:rsidRDefault="00101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035D5" w14:textId="77777777" w:rsidR="00A06797" w:rsidRDefault="00A06797">
      <w:r>
        <w:separator/>
      </w:r>
    </w:p>
    <w:p w14:paraId="4C0E0445" w14:textId="77777777" w:rsidR="00A06797" w:rsidRDefault="00A06797"/>
  </w:footnote>
  <w:footnote w:type="continuationSeparator" w:id="0">
    <w:p w14:paraId="701005AF" w14:textId="77777777" w:rsidR="00A06797" w:rsidRDefault="00A06797">
      <w:r>
        <w:continuationSeparator/>
      </w:r>
    </w:p>
    <w:p w14:paraId="31B6F56C" w14:textId="77777777" w:rsidR="00A06797" w:rsidRDefault="00A067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CA1A0" w14:textId="257EF400" w:rsidR="00101CE3" w:rsidRPr="005E79D0" w:rsidRDefault="005E79D0" w:rsidP="005E79D0">
    <w:pPr>
      <w:pStyle w:val="Header"/>
      <w:ind w:left="0"/>
      <w:jc w:val="left"/>
      <w:rPr>
        <w:lang w:val="en-CA"/>
      </w:rPr>
    </w:pPr>
    <w:r>
      <w:rPr>
        <w:lang w:val="en-CA"/>
      </w:rPr>
      <w:t>Deliverable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A8A0C" w14:textId="77777777" w:rsidR="00101CE3" w:rsidRDefault="00101CE3">
    <w:pPr>
      <w:pStyle w:val="Header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96E388" wp14:editId="5AA3E4B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3A3272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27EE"/>
    <w:multiLevelType w:val="hybridMultilevel"/>
    <w:tmpl w:val="09BCDB62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5E5B"/>
    <w:multiLevelType w:val="hybridMultilevel"/>
    <w:tmpl w:val="015A1234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9F51806"/>
    <w:multiLevelType w:val="hybridMultilevel"/>
    <w:tmpl w:val="9B56A1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EF"/>
    <w:rsid w:val="00030E3A"/>
    <w:rsid w:val="000652B2"/>
    <w:rsid w:val="00067E02"/>
    <w:rsid w:val="000751FA"/>
    <w:rsid w:val="00081E6A"/>
    <w:rsid w:val="00090429"/>
    <w:rsid w:val="000A7BD9"/>
    <w:rsid w:val="00101CE3"/>
    <w:rsid w:val="00107CB6"/>
    <w:rsid w:val="0013333F"/>
    <w:rsid w:val="00155DFF"/>
    <w:rsid w:val="00193898"/>
    <w:rsid w:val="00255A5D"/>
    <w:rsid w:val="002B21AE"/>
    <w:rsid w:val="002C5B92"/>
    <w:rsid w:val="00312DD5"/>
    <w:rsid w:val="0033593E"/>
    <w:rsid w:val="003552B7"/>
    <w:rsid w:val="003671C0"/>
    <w:rsid w:val="003745E5"/>
    <w:rsid w:val="003E050C"/>
    <w:rsid w:val="004534A5"/>
    <w:rsid w:val="004566FA"/>
    <w:rsid w:val="00495232"/>
    <w:rsid w:val="004A4EC4"/>
    <w:rsid w:val="005331CA"/>
    <w:rsid w:val="0053583B"/>
    <w:rsid w:val="005504AE"/>
    <w:rsid w:val="005504EB"/>
    <w:rsid w:val="00596963"/>
    <w:rsid w:val="005E79D0"/>
    <w:rsid w:val="00660B21"/>
    <w:rsid w:val="006616C6"/>
    <w:rsid w:val="0067548D"/>
    <w:rsid w:val="00705247"/>
    <w:rsid w:val="007069A0"/>
    <w:rsid w:val="00714CE5"/>
    <w:rsid w:val="00731758"/>
    <w:rsid w:val="00736E05"/>
    <w:rsid w:val="00786019"/>
    <w:rsid w:val="007D6386"/>
    <w:rsid w:val="008210A4"/>
    <w:rsid w:val="00822A8D"/>
    <w:rsid w:val="00831731"/>
    <w:rsid w:val="00852FE0"/>
    <w:rsid w:val="00874542"/>
    <w:rsid w:val="008E033D"/>
    <w:rsid w:val="00907CBB"/>
    <w:rsid w:val="00913AE4"/>
    <w:rsid w:val="009276CC"/>
    <w:rsid w:val="009642D7"/>
    <w:rsid w:val="00976A9B"/>
    <w:rsid w:val="00983842"/>
    <w:rsid w:val="0099384F"/>
    <w:rsid w:val="009A32A1"/>
    <w:rsid w:val="009B29C2"/>
    <w:rsid w:val="009C243D"/>
    <w:rsid w:val="009C3EC0"/>
    <w:rsid w:val="00A06797"/>
    <w:rsid w:val="00A244C7"/>
    <w:rsid w:val="00A72CC5"/>
    <w:rsid w:val="00A86D6A"/>
    <w:rsid w:val="00AD6789"/>
    <w:rsid w:val="00B1036B"/>
    <w:rsid w:val="00B55F12"/>
    <w:rsid w:val="00B66369"/>
    <w:rsid w:val="00B802D9"/>
    <w:rsid w:val="00B87079"/>
    <w:rsid w:val="00B95F17"/>
    <w:rsid w:val="00C41938"/>
    <w:rsid w:val="00C57962"/>
    <w:rsid w:val="00C64B77"/>
    <w:rsid w:val="00CB5473"/>
    <w:rsid w:val="00CC6710"/>
    <w:rsid w:val="00CE2CEF"/>
    <w:rsid w:val="00CF2211"/>
    <w:rsid w:val="00D2526A"/>
    <w:rsid w:val="00D430A2"/>
    <w:rsid w:val="00D7273E"/>
    <w:rsid w:val="00D83A20"/>
    <w:rsid w:val="00DA0B66"/>
    <w:rsid w:val="00E279B8"/>
    <w:rsid w:val="00E27E90"/>
    <w:rsid w:val="00E3505E"/>
    <w:rsid w:val="00E52428"/>
    <w:rsid w:val="00E756E6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AAD84"/>
  <w15:chartTrackingRefBased/>
  <w15:docId w15:val="{BE26236D-7283-4ABC-9570-D34867B1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6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-Chaudhry/Deliverable_1/tree/master/src/ca/sheridancollege/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ny-Chaudhry/Deliverable_1/tree/master/test/ca/sheridancollege/projec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5A95DEEF134E6FA249327F4AD0A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CABD6-2C0D-4614-A147-384134B8D207}"/>
      </w:docPartPr>
      <w:docPartBody>
        <w:p w:rsidR="00A71AB7" w:rsidRDefault="00332C49">
          <w:pPr>
            <w:pStyle w:val="855A95DEEF134E6FA249327F4AD0AFA4"/>
          </w:pPr>
          <w:r>
            <w:t>Version</w:t>
          </w:r>
        </w:p>
      </w:docPartBody>
    </w:docPart>
    <w:docPart>
      <w:docPartPr>
        <w:name w:val="1122F982797F4A09977CD0630BBA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52524-6FA0-45E2-BF8F-C6B7340DD6E4}"/>
      </w:docPartPr>
      <w:docPartBody>
        <w:p w:rsidR="00A71AB7" w:rsidRDefault="00332C49">
          <w:pPr>
            <w:pStyle w:val="1122F982797F4A09977CD0630BBAAF3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1D"/>
    <w:rsid w:val="00147792"/>
    <w:rsid w:val="00332C49"/>
    <w:rsid w:val="00386F1D"/>
    <w:rsid w:val="00593EB9"/>
    <w:rsid w:val="0062398C"/>
    <w:rsid w:val="00A71AB7"/>
    <w:rsid w:val="00B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A95DEEF134E6FA249327F4AD0AFA4">
    <w:name w:val="855A95DEEF134E6FA249327F4AD0AFA4"/>
  </w:style>
  <w:style w:type="paragraph" w:customStyle="1" w:styleId="19C24CC586064F769371522C5B74EF14">
    <w:name w:val="19C24CC586064F769371522C5B74EF14"/>
  </w:style>
  <w:style w:type="paragraph" w:customStyle="1" w:styleId="8A33AC83DF59413F8C41043C37D06A8F">
    <w:name w:val="8A33AC83DF59413F8C41043C37D06A8F"/>
  </w:style>
  <w:style w:type="paragraph" w:customStyle="1" w:styleId="0B16BD594BDE4655AB2E5C4DAF1D99BC">
    <w:name w:val="0B16BD594BDE4655AB2E5C4DAF1D99BC"/>
  </w:style>
  <w:style w:type="paragraph" w:customStyle="1" w:styleId="E23F7554FFCD40B28CDAAA997D62339A">
    <w:name w:val="E23F7554FFCD40B28CDAAA997D62339A"/>
  </w:style>
  <w:style w:type="paragraph" w:customStyle="1" w:styleId="02F8A8255E79415981A9F403E650E586">
    <w:name w:val="02F8A8255E79415981A9F403E650E586"/>
  </w:style>
  <w:style w:type="paragraph" w:customStyle="1" w:styleId="4FE0668E3D6F48C9B157985FD5121F3B">
    <w:name w:val="4FE0668E3D6F48C9B157985FD5121F3B"/>
  </w:style>
  <w:style w:type="paragraph" w:customStyle="1" w:styleId="0B81C6A44EE5411BB3A67C51EA11A7AF">
    <w:name w:val="0B81C6A44EE5411BB3A67C51EA11A7AF"/>
  </w:style>
  <w:style w:type="paragraph" w:customStyle="1" w:styleId="5FEDBFB7922D4923B7A420B8A3C08EF1">
    <w:name w:val="5FEDBFB7922D4923B7A420B8A3C08EF1"/>
  </w:style>
  <w:style w:type="paragraph" w:customStyle="1" w:styleId="DF2C3E83993A48C28B3D725E6A3B702E">
    <w:name w:val="DF2C3E83993A48C28B3D725E6A3B702E"/>
  </w:style>
  <w:style w:type="paragraph" w:customStyle="1" w:styleId="60B7E75D26044746831C6DF1296106D9">
    <w:name w:val="60B7E75D26044746831C6DF1296106D9"/>
  </w:style>
  <w:style w:type="paragraph" w:customStyle="1" w:styleId="83086A56C2D64B5FB1A4E2ACBD293D43">
    <w:name w:val="83086A56C2D64B5FB1A4E2ACBD293D43"/>
  </w:style>
  <w:style w:type="paragraph" w:customStyle="1" w:styleId="B5FF9C7567384D349D6666E0442E8A2A">
    <w:name w:val="B5FF9C7567384D349D6666E0442E8A2A"/>
  </w:style>
  <w:style w:type="paragraph" w:customStyle="1" w:styleId="D781D2E71FE44E7C9AC5CC639066931F">
    <w:name w:val="D781D2E71FE44E7C9AC5CC639066931F"/>
  </w:style>
  <w:style w:type="paragraph" w:customStyle="1" w:styleId="547E8194367441D490047796D10AE42C">
    <w:name w:val="547E8194367441D490047796D10AE42C"/>
  </w:style>
  <w:style w:type="paragraph" w:customStyle="1" w:styleId="1EA3248B40AF4C0F81DBF462825D31CA">
    <w:name w:val="1EA3248B40AF4C0F81DBF462825D31CA"/>
  </w:style>
  <w:style w:type="paragraph" w:customStyle="1" w:styleId="013B93CB91C14E99859E51024B629419">
    <w:name w:val="013B93CB91C14E99859E51024B629419"/>
  </w:style>
  <w:style w:type="paragraph" w:customStyle="1" w:styleId="989D44EDBA0048F4B91ECF8ACF2B2C08">
    <w:name w:val="989D44EDBA0048F4B91ECF8ACF2B2C08"/>
  </w:style>
  <w:style w:type="paragraph" w:customStyle="1" w:styleId="39330E1911A348C19B6B9E3EC440CA14">
    <w:name w:val="39330E1911A348C19B6B9E3EC440CA14"/>
  </w:style>
  <w:style w:type="paragraph" w:customStyle="1" w:styleId="15150C0ABF8E4F929C09E402DD86B91B">
    <w:name w:val="15150C0ABF8E4F929C09E402DD86B91B"/>
  </w:style>
  <w:style w:type="paragraph" w:customStyle="1" w:styleId="1AD8EF434E49402FA3FF53D4210FB438">
    <w:name w:val="1AD8EF434E49402FA3FF53D4210FB438"/>
  </w:style>
  <w:style w:type="paragraph" w:customStyle="1" w:styleId="5EE000D99C7B4B459AEA02141762F84E">
    <w:name w:val="5EE000D99C7B4B459AEA02141762F84E"/>
  </w:style>
  <w:style w:type="paragraph" w:customStyle="1" w:styleId="2C6314009AD04E4BB02703CB465E9944">
    <w:name w:val="2C6314009AD04E4BB02703CB465E9944"/>
  </w:style>
  <w:style w:type="paragraph" w:customStyle="1" w:styleId="886C0E5990154BA99456043FFB65893A">
    <w:name w:val="886C0E5990154BA99456043FFB65893A"/>
  </w:style>
  <w:style w:type="paragraph" w:customStyle="1" w:styleId="4FC8430EB69A49F481D1A593B6038DB1">
    <w:name w:val="4FC8430EB69A49F481D1A593B6038DB1"/>
  </w:style>
  <w:style w:type="paragraph" w:customStyle="1" w:styleId="106AAAF641BF40849D81636385BB13B9">
    <w:name w:val="106AAAF641BF40849D81636385BB13B9"/>
  </w:style>
  <w:style w:type="paragraph" w:customStyle="1" w:styleId="5C0A7D8613B444EE95C4359C56616E6E">
    <w:name w:val="5C0A7D8613B444EE95C4359C56616E6E"/>
  </w:style>
  <w:style w:type="paragraph" w:customStyle="1" w:styleId="A75999F1C6CC4550A298ABF78EF37F76">
    <w:name w:val="A75999F1C6CC4550A298ABF78EF37F76"/>
  </w:style>
  <w:style w:type="paragraph" w:customStyle="1" w:styleId="A1E9DFF7A334440FBA087DC2B8FD2A81">
    <w:name w:val="A1E9DFF7A334440FBA087DC2B8FD2A81"/>
  </w:style>
  <w:style w:type="paragraph" w:customStyle="1" w:styleId="74F5D1B87E9947CEB6C150D9A9765060">
    <w:name w:val="74F5D1B87E9947CEB6C150D9A9765060"/>
  </w:style>
  <w:style w:type="paragraph" w:customStyle="1" w:styleId="BBC0373649A44BA2844648C9FC450871">
    <w:name w:val="BBC0373649A44BA2844648C9FC450871"/>
  </w:style>
  <w:style w:type="paragraph" w:customStyle="1" w:styleId="6C55200FEC7B4427BA6B7EB49500C7CF">
    <w:name w:val="6C55200FEC7B4427BA6B7EB49500C7CF"/>
  </w:style>
  <w:style w:type="paragraph" w:customStyle="1" w:styleId="A07866A71389475DB0AD0929360CCE44">
    <w:name w:val="A07866A71389475DB0AD0929360CCE44"/>
  </w:style>
  <w:style w:type="paragraph" w:customStyle="1" w:styleId="65A04031E3A24DA48767901303887CB8">
    <w:name w:val="65A04031E3A24DA48767901303887CB8"/>
  </w:style>
  <w:style w:type="paragraph" w:customStyle="1" w:styleId="A42F5F4055DC4F918FF919ED6EE906A4">
    <w:name w:val="A42F5F4055DC4F918FF919ED6EE906A4"/>
  </w:style>
  <w:style w:type="paragraph" w:customStyle="1" w:styleId="976003B288294F6EB3A043EBA75DF704">
    <w:name w:val="976003B288294F6EB3A043EBA75DF704"/>
  </w:style>
  <w:style w:type="paragraph" w:customStyle="1" w:styleId="B4A88B24BA7D49E3904A25A439E6374E">
    <w:name w:val="B4A88B24BA7D49E3904A25A439E6374E"/>
  </w:style>
  <w:style w:type="paragraph" w:customStyle="1" w:styleId="774D562D76884A9288689F3BCAAAAC27">
    <w:name w:val="774D562D76884A9288689F3BCAAAAC27"/>
  </w:style>
  <w:style w:type="paragraph" w:customStyle="1" w:styleId="74E6120255254B5DAD7DB7BA5BA0E318">
    <w:name w:val="74E6120255254B5DAD7DB7BA5BA0E318"/>
  </w:style>
  <w:style w:type="paragraph" w:customStyle="1" w:styleId="8495F411171C4C8F8AFB6974EF4C5AE5">
    <w:name w:val="8495F411171C4C8F8AFB6974EF4C5AE5"/>
  </w:style>
  <w:style w:type="paragraph" w:customStyle="1" w:styleId="A6E35F6C6FC34E0D893B2351689764AF">
    <w:name w:val="A6E35F6C6FC34E0D893B2351689764AF"/>
  </w:style>
  <w:style w:type="paragraph" w:customStyle="1" w:styleId="AF1FE65A2716403BB55B10E42EDC0496">
    <w:name w:val="AF1FE65A2716403BB55B10E42EDC0496"/>
  </w:style>
  <w:style w:type="paragraph" w:customStyle="1" w:styleId="0AF8BA9D87344ACBA5EA82A6D669A5B8">
    <w:name w:val="0AF8BA9D87344ACBA5EA82A6D669A5B8"/>
  </w:style>
  <w:style w:type="paragraph" w:customStyle="1" w:styleId="36C2D3E62F2F4C4D9427A4D1FF15A23F">
    <w:name w:val="36C2D3E62F2F4C4D9427A4D1FF15A23F"/>
  </w:style>
  <w:style w:type="paragraph" w:customStyle="1" w:styleId="04D2A34C42EE41B0B16F0DB5DE96348C">
    <w:name w:val="04D2A34C42EE41B0B16F0DB5DE96348C"/>
  </w:style>
  <w:style w:type="paragraph" w:customStyle="1" w:styleId="7513520C4C7841DBB8B1C56B64D8C8B8">
    <w:name w:val="7513520C4C7841DBB8B1C56B64D8C8B8"/>
  </w:style>
  <w:style w:type="paragraph" w:customStyle="1" w:styleId="C31EFE8471EF4B41BA9D148842C9EF3B">
    <w:name w:val="C31EFE8471EF4B41BA9D148842C9EF3B"/>
  </w:style>
  <w:style w:type="paragraph" w:customStyle="1" w:styleId="DDBFA61F02124D7CB5F909EACC2E03B8">
    <w:name w:val="DDBFA61F02124D7CB5F909EACC2E03B8"/>
  </w:style>
  <w:style w:type="paragraph" w:customStyle="1" w:styleId="71CEBF64181241849144F4CC3987681B">
    <w:name w:val="71CEBF64181241849144F4CC3987681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402E44780C704E4AA8C81228940DDB81">
    <w:name w:val="402E44780C704E4AA8C81228940DDB81"/>
  </w:style>
  <w:style w:type="paragraph" w:customStyle="1" w:styleId="D265683B68984CE9B4F43A0D97F898B7">
    <w:name w:val="D265683B68984CE9B4F43A0D97F898B7"/>
  </w:style>
  <w:style w:type="paragraph" w:customStyle="1" w:styleId="5C844003D4764020B762550388FA6A8C">
    <w:name w:val="5C844003D4764020B762550388FA6A8C"/>
  </w:style>
  <w:style w:type="paragraph" w:customStyle="1" w:styleId="7BFC9F92C39443DDB1D5ACC5DF30F972">
    <w:name w:val="7BFC9F92C39443DDB1D5ACC5DF30F972"/>
  </w:style>
  <w:style w:type="paragraph" w:customStyle="1" w:styleId="685C3F478C7C40F586359AFAE49FD18A">
    <w:name w:val="685C3F478C7C40F586359AFAE49FD18A"/>
  </w:style>
  <w:style w:type="paragraph" w:customStyle="1" w:styleId="69B45D906BC14902B5A704B671C1F55D">
    <w:name w:val="69B45D906BC14902B5A704B671C1F55D"/>
  </w:style>
  <w:style w:type="paragraph" w:customStyle="1" w:styleId="15B718D84F774ED198F38FDEBD87E9D4">
    <w:name w:val="15B718D84F774ED198F38FDEBD87E9D4"/>
  </w:style>
  <w:style w:type="paragraph" w:customStyle="1" w:styleId="6B2D6A4E599B4CFBBDEBF1EA68BFFD16">
    <w:name w:val="6B2D6A4E599B4CFBBDEBF1EA68BFFD16"/>
  </w:style>
  <w:style w:type="paragraph" w:customStyle="1" w:styleId="C941E188AF814135931C6E46FAE64C15">
    <w:name w:val="C941E188AF814135931C6E46FAE64C15"/>
  </w:style>
  <w:style w:type="paragraph" w:customStyle="1" w:styleId="99D77A5D69474CD6A3624858C2314318">
    <w:name w:val="99D77A5D69474CD6A3624858C2314318"/>
  </w:style>
  <w:style w:type="paragraph" w:customStyle="1" w:styleId="D73D9AE8683445029CEFF0EDAED4294C">
    <w:name w:val="D73D9AE8683445029CEFF0EDAED4294C"/>
  </w:style>
  <w:style w:type="paragraph" w:customStyle="1" w:styleId="9F06ADC1557B4CB4BA00646C8C7FC7D8">
    <w:name w:val="9F06ADC1557B4CB4BA00646C8C7FC7D8"/>
  </w:style>
  <w:style w:type="paragraph" w:customStyle="1" w:styleId="55CBF6B2F9464D519B67F7B99896E948">
    <w:name w:val="55CBF6B2F9464D519B67F7B99896E948"/>
  </w:style>
  <w:style w:type="paragraph" w:customStyle="1" w:styleId="D7B66B0541D746AFADFFE614D0431A33">
    <w:name w:val="D7B66B0541D746AFADFFE614D0431A33"/>
  </w:style>
  <w:style w:type="paragraph" w:customStyle="1" w:styleId="B6C9A034F65F449197F815F718D26B29">
    <w:name w:val="B6C9A034F65F449197F815F718D26B29"/>
  </w:style>
  <w:style w:type="paragraph" w:customStyle="1" w:styleId="862F704021DB427C9CD1D8552DEC2A18">
    <w:name w:val="862F704021DB427C9CD1D8552DEC2A18"/>
  </w:style>
  <w:style w:type="paragraph" w:customStyle="1" w:styleId="E825C78AA03D4D3B9273867157FC0B9D">
    <w:name w:val="E825C78AA03D4D3B9273867157FC0B9D"/>
  </w:style>
  <w:style w:type="paragraph" w:customStyle="1" w:styleId="A378E10CCD974131B55DAFF4ACE55C26">
    <w:name w:val="A378E10CCD974131B55DAFF4ACE55C26"/>
  </w:style>
  <w:style w:type="paragraph" w:customStyle="1" w:styleId="BA54BB35D25A4979B36C2D2F2BAA21E3">
    <w:name w:val="BA54BB35D25A4979B36C2D2F2BAA21E3"/>
  </w:style>
  <w:style w:type="paragraph" w:customStyle="1" w:styleId="26BC4115BF224497BC82E8CB125713E5">
    <w:name w:val="26BC4115BF224497BC82E8CB125713E5"/>
  </w:style>
  <w:style w:type="paragraph" w:customStyle="1" w:styleId="D839FB86ADE44D229F757229391F51EB">
    <w:name w:val="D839FB86ADE44D229F757229391F51EB"/>
  </w:style>
  <w:style w:type="paragraph" w:customStyle="1" w:styleId="9551EB9F486044C5AEB70FD6BAB7F7B0">
    <w:name w:val="9551EB9F486044C5AEB70FD6BAB7F7B0"/>
  </w:style>
  <w:style w:type="paragraph" w:customStyle="1" w:styleId="7BAF67A58B6C482A862B9E60C9787BAF">
    <w:name w:val="7BAF67A58B6C482A862B9E60C9787BAF"/>
  </w:style>
  <w:style w:type="paragraph" w:customStyle="1" w:styleId="A36989BF3BE041D4A143EBB9A6419908">
    <w:name w:val="A36989BF3BE041D4A143EBB9A6419908"/>
  </w:style>
  <w:style w:type="paragraph" w:customStyle="1" w:styleId="D167857CA278489FA772541210B41CB8">
    <w:name w:val="D167857CA278489FA772541210B41CB8"/>
  </w:style>
  <w:style w:type="paragraph" w:customStyle="1" w:styleId="08E342D0F1214A2FA33851533B982209">
    <w:name w:val="08E342D0F1214A2FA33851533B982209"/>
  </w:style>
  <w:style w:type="paragraph" w:customStyle="1" w:styleId="0B034500D8FD47CBA338DCB31CC6C892">
    <w:name w:val="0B034500D8FD47CBA338DCB31CC6C892"/>
  </w:style>
  <w:style w:type="paragraph" w:customStyle="1" w:styleId="181397CC1DE14428A7629B5F3FFFDE9D">
    <w:name w:val="181397CC1DE14428A7629B5F3FFFDE9D"/>
  </w:style>
  <w:style w:type="paragraph" w:customStyle="1" w:styleId="16165971F09F459DA572F73FBC31D85B">
    <w:name w:val="16165971F09F459DA572F73FBC31D85B"/>
  </w:style>
  <w:style w:type="paragraph" w:customStyle="1" w:styleId="FE927088C8414C02939FB8BDB93C6734">
    <w:name w:val="FE927088C8414C02939FB8BDB93C6734"/>
  </w:style>
  <w:style w:type="paragraph" w:customStyle="1" w:styleId="76737AF54D58428E8F1D589FACE11890">
    <w:name w:val="76737AF54D58428E8F1D589FACE11890"/>
  </w:style>
  <w:style w:type="paragraph" w:customStyle="1" w:styleId="CBC73023108B48088DB7D097D9615FF2">
    <w:name w:val="CBC73023108B48088DB7D097D9615FF2"/>
  </w:style>
  <w:style w:type="paragraph" w:customStyle="1" w:styleId="8CA1C24D47754F8C9A1EB4787CC9F24B">
    <w:name w:val="8CA1C24D47754F8C9A1EB4787CC9F24B"/>
  </w:style>
  <w:style w:type="paragraph" w:customStyle="1" w:styleId="C338F964F9474CFF95CB4835E29E1503">
    <w:name w:val="C338F964F9474CFF95CB4835E29E1503"/>
  </w:style>
  <w:style w:type="paragraph" w:customStyle="1" w:styleId="3B630F1C1FC44837BCF5AA5518669EFC">
    <w:name w:val="3B630F1C1FC44837BCF5AA5518669EFC"/>
  </w:style>
  <w:style w:type="paragraph" w:customStyle="1" w:styleId="8F63EAE03B2B4304899E0A7D01877E7D">
    <w:name w:val="8F63EAE03B2B4304899E0A7D01877E7D"/>
  </w:style>
  <w:style w:type="paragraph" w:customStyle="1" w:styleId="B867454484D04C2B942430CD874C9494">
    <w:name w:val="B867454484D04C2B942430CD874C9494"/>
  </w:style>
  <w:style w:type="paragraph" w:customStyle="1" w:styleId="724F8C049C114EB3BFE3042181F75B13">
    <w:name w:val="724F8C049C114EB3BFE3042181F75B13"/>
  </w:style>
  <w:style w:type="paragraph" w:customStyle="1" w:styleId="2071DA8DBCA0463BB4A1775D7E5E4A89">
    <w:name w:val="2071DA8DBCA0463BB4A1775D7E5E4A89"/>
  </w:style>
  <w:style w:type="paragraph" w:customStyle="1" w:styleId="859B2AEDA16F4E18898392D24D599FA5">
    <w:name w:val="859B2AEDA16F4E18898392D24D599FA5"/>
  </w:style>
  <w:style w:type="paragraph" w:customStyle="1" w:styleId="293162174F214F3F9A6057C526DA96F9">
    <w:name w:val="293162174F214F3F9A6057C526DA96F9"/>
  </w:style>
  <w:style w:type="paragraph" w:customStyle="1" w:styleId="816E7C0EDD674443A4F5E16F6860CB01">
    <w:name w:val="816E7C0EDD674443A4F5E16F6860CB01"/>
  </w:style>
  <w:style w:type="paragraph" w:customStyle="1" w:styleId="4C3297335FBE48A6A81E6D59F4AEBE08">
    <w:name w:val="4C3297335FBE48A6A81E6D59F4AEBE08"/>
  </w:style>
  <w:style w:type="paragraph" w:customStyle="1" w:styleId="1F1F600E23E041DE80B6F8C70E4FE8E6">
    <w:name w:val="1F1F600E23E041DE80B6F8C70E4FE8E6"/>
  </w:style>
  <w:style w:type="paragraph" w:customStyle="1" w:styleId="B569A5DDBAC64B468B23A5EB4FD63163">
    <w:name w:val="B569A5DDBAC64B468B23A5EB4FD63163"/>
  </w:style>
  <w:style w:type="paragraph" w:customStyle="1" w:styleId="AC6E3005FF0E4A7396F42DCA552B2C6D">
    <w:name w:val="AC6E3005FF0E4A7396F42DCA552B2C6D"/>
  </w:style>
  <w:style w:type="paragraph" w:customStyle="1" w:styleId="A5E2D2C051FD4B03A0AC752DD16FCF91">
    <w:name w:val="A5E2D2C051FD4B03A0AC752DD16FCF91"/>
  </w:style>
  <w:style w:type="paragraph" w:customStyle="1" w:styleId="1122F982797F4A09977CD0630BBAAF37">
    <w:name w:val="1122F982797F4A09977CD0630BBAAF37"/>
  </w:style>
  <w:style w:type="paragraph" w:customStyle="1" w:styleId="918DAE268AAD440698EE4B9C03A400AB">
    <w:name w:val="918DAE268AAD440698EE4B9C03A400AB"/>
  </w:style>
  <w:style w:type="paragraph" w:customStyle="1" w:styleId="1BB8A05DD37348BFB6ACC053D354F95C">
    <w:name w:val="1BB8A05DD37348BFB6ACC053D354F95C"/>
  </w:style>
  <w:style w:type="paragraph" w:customStyle="1" w:styleId="EBFAA9D48ADC4E7ABED54D428BD7E69B">
    <w:name w:val="EBFAA9D48ADC4E7ABED54D428BD7E69B"/>
  </w:style>
  <w:style w:type="paragraph" w:customStyle="1" w:styleId="28CEBF312BEA46E8B0016DF38C89A8B9">
    <w:name w:val="28CEBF312BEA46E8B0016DF38C89A8B9"/>
  </w:style>
  <w:style w:type="paragraph" w:customStyle="1" w:styleId="10CFA82A48124772BA1499A219E0DC90">
    <w:name w:val="10CFA82A48124772BA1499A219E0DC90"/>
  </w:style>
  <w:style w:type="paragraph" w:customStyle="1" w:styleId="A482F595DC1E40299B7A7D63DDB6E784">
    <w:name w:val="A482F595DC1E40299B7A7D63DDB6E784"/>
  </w:style>
  <w:style w:type="paragraph" w:customStyle="1" w:styleId="D862FA72DC2944B2BDF8F13C2F1E7538">
    <w:name w:val="D862FA72DC2944B2BDF8F13C2F1E7538"/>
  </w:style>
  <w:style w:type="paragraph" w:customStyle="1" w:styleId="B8194FA31086490DBACCD542532B1363">
    <w:name w:val="B8194FA31086490DBACCD542532B1363"/>
  </w:style>
  <w:style w:type="paragraph" w:customStyle="1" w:styleId="6234ED1A37BB4370B84EBB4BA271935E">
    <w:name w:val="6234ED1A37BB4370B84EBB4BA271935E"/>
  </w:style>
  <w:style w:type="paragraph" w:customStyle="1" w:styleId="DF9F18C0DB264F349AF328A17E40FE7C">
    <w:name w:val="DF9F18C0DB264F349AF328A17E40FE7C"/>
  </w:style>
  <w:style w:type="paragraph" w:customStyle="1" w:styleId="F15CDFE8C97B4E24BCF942BBEBDAFEE2">
    <w:name w:val="F15CDFE8C97B4E24BCF942BBEBDAFEE2"/>
  </w:style>
  <w:style w:type="paragraph" w:customStyle="1" w:styleId="AC931C657218461C82AE7B329031A88D">
    <w:name w:val="AC931C657218461C82AE7B329031A88D"/>
  </w:style>
  <w:style w:type="paragraph" w:customStyle="1" w:styleId="05A46F5BA39F4F0BAA598BC21F6517DD">
    <w:name w:val="05A46F5BA39F4F0BAA598BC21F6517DD"/>
  </w:style>
  <w:style w:type="paragraph" w:customStyle="1" w:styleId="407057ABAC2E493F8C12CD09E806AF90">
    <w:name w:val="407057ABAC2E493F8C12CD09E806AF90"/>
  </w:style>
  <w:style w:type="paragraph" w:customStyle="1" w:styleId="069F9F13799F43078FCF2B980CB7A6C4">
    <w:name w:val="069F9F13799F43078FCF2B980CB7A6C4"/>
    <w:rsid w:val="00386F1D"/>
  </w:style>
  <w:style w:type="paragraph" w:customStyle="1" w:styleId="8D4DE5E2AE5640159B6F45B42DDBCA5C">
    <w:name w:val="8D4DE5E2AE5640159B6F45B42DDBCA5C"/>
    <w:rsid w:val="00386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97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Dancy</dc:creator>
  <cp:keywords>SYST 17796 Deliverable 3</cp:keywords>
  <cp:lastModifiedBy>MOHAMMAD OOSMAN JEHEE</cp:lastModifiedBy>
  <cp:revision>16</cp:revision>
  <dcterms:created xsi:type="dcterms:W3CDTF">2019-03-15T15:05:00Z</dcterms:created>
  <dcterms:modified xsi:type="dcterms:W3CDTF">2020-04-20T02:18:00Z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